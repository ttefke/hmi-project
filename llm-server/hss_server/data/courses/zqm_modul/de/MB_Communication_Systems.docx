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C477F8" w:rsidRPr="007449F6" w14:paraId="60666CE3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  <w:shd w:val="clear" w:color="auto" w:fill="E6E6E6"/>
          </w:tcPr>
          <w:p w14:paraId="594CD9E7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Modulname</w:t>
            </w:r>
          </w:p>
          <w:p w14:paraId="74505C0A" w14:textId="77777777" w:rsidR="00C477F8" w:rsidRPr="00C477F8" w:rsidRDefault="00C477F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E6E6E6"/>
          </w:tcPr>
          <w:p w14:paraId="49E7E5C4" w14:textId="77777777" w:rsidR="00C477F8" w:rsidRPr="007E5070" w:rsidRDefault="00EC71B9" w:rsidP="00C477F8">
            <w:pPr>
              <w:rPr>
                <w:rFonts w:cs="Arial"/>
                <w:b/>
                <w:kern w:val="16"/>
                <w:sz w:val="20"/>
                <w:szCs w:val="20"/>
                <w:lang w:val="en-US"/>
              </w:rPr>
            </w:pPr>
            <w:r w:rsidRPr="007E5070">
              <w:rPr>
                <w:rFonts w:cs="Arial"/>
                <w:b/>
                <w:kern w:val="16"/>
                <w:sz w:val="20"/>
                <w:szCs w:val="20"/>
                <w:lang w:val="en-US"/>
              </w:rPr>
              <w:t>Communication Systems</w:t>
            </w:r>
          </w:p>
        </w:tc>
      </w:tr>
      <w:tr w:rsidR="00C477F8" w:rsidRPr="00C477F8" w14:paraId="6FB423A1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46C34C1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Modulverantwortlicher/</w:t>
            </w:r>
          </w:p>
          <w:p w14:paraId="5630A65B" w14:textId="77777777" w:rsidR="00840650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</w:t>
            </w:r>
          </w:p>
          <w:p w14:paraId="236ACD86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535B46B3" w14:textId="77777777" w:rsidR="00C477F8" w:rsidRPr="007E5070" w:rsidRDefault="007449F6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7E5070">
              <w:rPr>
                <w:rFonts w:cs="Arial"/>
                <w:kern w:val="16"/>
                <w:sz w:val="20"/>
                <w:szCs w:val="20"/>
              </w:rPr>
              <w:t>Prof. Dr. Carsten Roppel</w:t>
            </w:r>
          </w:p>
        </w:tc>
      </w:tr>
      <w:tr w:rsidR="00C477F8" w:rsidRPr="00C477F8" w14:paraId="59B947DF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CC7D930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Qualifikationsziele </w:t>
            </w:r>
          </w:p>
          <w:p w14:paraId="49E3F076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88CB99B" w14:textId="77777777" w:rsidR="00A61028" w:rsidRPr="007E5070" w:rsidRDefault="00EC2B26" w:rsidP="00EC2B26">
            <w:pPr>
              <w:rPr>
                <w:rFonts w:cs="Arial"/>
                <w:kern w:val="16"/>
                <w:sz w:val="6"/>
                <w:szCs w:val="6"/>
              </w:rPr>
            </w:pPr>
            <w:r w:rsidRPr="007E5070">
              <w:rPr>
                <w:rFonts w:cs="Arial"/>
                <w:kern w:val="16"/>
                <w:sz w:val="20"/>
                <w:szCs w:val="20"/>
              </w:rPr>
              <w:t xml:space="preserve">Sie verstehen grundlegende Verfahren der digitalen Nachrichtenübertragung und kennen wichtige Kenngrößen. Sie können Verfahren zur Fehlerkorrektur einsetzen. </w:t>
            </w:r>
            <w:r w:rsidR="004D6E42" w:rsidRPr="007E5070">
              <w:rPr>
                <w:rFonts w:cs="Arial"/>
                <w:kern w:val="16"/>
                <w:sz w:val="20"/>
                <w:szCs w:val="20"/>
              </w:rPr>
              <w:t>Sie beherrschen grundlegende Methoden der Entwicklung nachrichtentechnischer Systeme. Sie können typische Algorithmen nachrichtentechnischer Systeme mit Matlab entwickeln und testen</w:t>
            </w:r>
            <w:r w:rsidRPr="007E5070">
              <w:rPr>
                <w:rFonts w:cs="Arial"/>
                <w:kern w:val="16"/>
                <w:sz w:val="20"/>
                <w:szCs w:val="20"/>
              </w:rPr>
              <w:t>. Sie kennen verschiedene Technologien zum Aufbau von Sensornetzen und können diese bewerten</w:t>
            </w:r>
            <w:r w:rsidR="007E5070">
              <w:rPr>
                <w:rFonts w:cs="Arial"/>
                <w:kern w:val="16"/>
                <w:sz w:val="20"/>
                <w:szCs w:val="20"/>
              </w:rPr>
              <w:t>.</w:t>
            </w:r>
          </w:p>
        </w:tc>
      </w:tr>
      <w:tr w:rsidR="00C477F8" w:rsidRPr="00C477F8" w14:paraId="168F0827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4072AAD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Modulinhalte</w:t>
            </w:r>
          </w:p>
          <w:p w14:paraId="11FD0192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23205E5" w14:textId="77777777" w:rsidR="004E0BD1" w:rsidRPr="007E5070" w:rsidRDefault="004E0BD1" w:rsidP="004E0BD1">
            <w:pPr>
              <w:numPr>
                <w:ilvl w:val="0"/>
                <w:numId w:val="2"/>
              </w:num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7E5070">
              <w:rPr>
                <w:rFonts w:cs="Arial"/>
                <w:kern w:val="16"/>
                <w:sz w:val="20"/>
                <w:szCs w:val="20"/>
                <w:lang w:val="en-US"/>
              </w:rPr>
              <w:t>Einführung</w:t>
            </w:r>
          </w:p>
          <w:p w14:paraId="44190373" w14:textId="77777777" w:rsidR="004E0BD1" w:rsidRPr="007E5070" w:rsidRDefault="004E0BD1" w:rsidP="004E0BD1">
            <w:pPr>
              <w:numPr>
                <w:ilvl w:val="0"/>
                <w:numId w:val="2"/>
              </w:numPr>
              <w:rPr>
                <w:rFonts w:cs="Arial"/>
                <w:kern w:val="16"/>
                <w:sz w:val="20"/>
                <w:szCs w:val="20"/>
              </w:rPr>
            </w:pPr>
            <w:r w:rsidRPr="007E5070">
              <w:rPr>
                <w:rFonts w:cs="Arial"/>
                <w:kern w:val="16"/>
                <w:sz w:val="20"/>
                <w:szCs w:val="20"/>
              </w:rPr>
              <w:t>Signal</w:t>
            </w:r>
            <w:r w:rsidR="004D6E42" w:rsidRPr="007E5070">
              <w:rPr>
                <w:rFonts w:cs="Arial"/>
                <w:kern w:val="16"/>
                <w:sz w:val="20"/>
                <w:szCs w:val="20"/>
              </w:rPr>
              <w:t>übertragung (Impulsantwort und Faltung, Übertragungsfunktion)</w:t>
            </w:r>
          </w:p>
          <w:p w14:paraId="0EA623C7" w14:textId="77777777" w:rsidR="004D6E42" w:rsidRPr="007E5070" w:rsidRDefault="004D6E42" w:rsidP="004D6E42">
            <w:pPr>
              <w:numPr>
                <w:ilvl w:val="0"/>
                <w:numId w:val="2"/>
              </w:num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7E5070">
              <w:rPr>
                <w:rFonts w:cs="Arial"/>
                <w:kern w:val="16"/>
                <w:sz w:val="20"/>
                <w:szCs w:val="20"/>
              </w:rPr>
              <w:t>Digitale Nachrichtenübertragung im Basisband</w:t>
            </w:r>
          </w:p>
          <w:p w14:paraId="16B74A55" w14:textId="77777777" w:rsidR="004E0BD1" w:rsidRPr="007E5070" w:rsidRDefault="004E0BD1" w:rsidP="004D6E42">
            <w:pPr>
              <w:numPr>
                <w:ilvl w:val="0"/>
                <w:numId w:val="2"/>
              </w:numPr>
              <w:rPr>
                <w:rFonts w:cs="Arial"/>
                <w:kern w:val="16"/>
                <w:sz w:val="20"/>
                <w:szCs w:val="20"/>
              </w:rPr>
            </w:pPr>
            <w:r w:rsidRPr="007E5070">
              <w:rPr>
                <w:rFonts w:cs="Arial"/>
                <w:kern w:val="16"/>
                <w:sz w:val="20"/>
                <w:szCs w:val="20"/>
              </w:rPr>
              <w:t>Digital</w:t>
            </w:r>
            <w:r w:rsidR="002A55FE" w:rsidRPr="007E5070">
              <w:rPr>
                <w:rFonts w:cs="Arial"/>
                <w:kern w:val="16"/>
                <w:sz w:val="20"/>
                <w:szCs w:val="20"/>
              </w:rPr>
              <w:t xml:space="preserve">e </w:t>
            </w:r>
            <w:r w:rsidR="004D6E42" w:rsidRPr="007E5070">
              <w:rPr>
                <w:rFonts w:cs="Arial"/>
                <w:kern w:val="16"/>
                <w:sz w:val="20"/>
                <w:szCs w:val="20"/>
              </w:rPr>
              <w:t>Modulationsverfahren (ASK, PSK, QAM)</w:t>
            </w:r>
          </w:p>
          <w:p w14:paraId="10AB6BD5" w14:textId="77777777" w:rsidR="00A61028" w:rsidRPr="007E5070" w:rsidRDefault="004D6E42" w:rsidP="004E0BD1">
            <w:pPr>
              <w:numPr>
                <w:ilvl w:val="0"/>
                <w:numId w:val="2"/>
              </w:num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7E5070">
              <w:rPr>
                <w:rFonts w:cs="Arial"/>
                <w:kern w:val="16"/>
                <w:sz w:val="20"/>
                <w:szCs w:val="20"/>
                <w:lang w:val="en-US"/>
              </w:rPr>
              <w:t>Kanalcodierung (Blockcodes, Faltungscodes)</w:t>
            </w:r>
          </w:p>
          <w:p w14:paraId="1B5492C3" w14:textId="77777777" w:rsidR="004D6E42" w:rsidRPr="007E5070" w:rsidRDefault="004D6E42" w:rsidP="004E0BD1">
            <w:pPr>
              <w:numPr>
                <w:ilvl w:val="0"/>
                <w:numId w:val="2"/>
              </w:num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7E5070">
              <w:rPr>
                <w:rFonts w:cs="Arial"/>
                <w:kern w:val="16"/>
                <w:sz w:val="20"/>
                <w:szCs w:val="20"/>
                <w:lang w:val="en-US"/>
              </w:rPr>
              <w:t>Sensornetze</w:t>
            </w:r>
          </w:p>
        </w:tc>
      </w:tr>
      <w:tr w:rsidR="00C477F8" w:rsidRPr="00C477F8" w14:paraId="07B9ADB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8387452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Lehrformen</w:t>
            </w:r>
          </w:p>
          <w:p w14:paraId="78D33172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91CE370" w14:textId="77777777" w:rsidR="00C477F8" w:rsidRPr="007E5070" w:rsidRDefault="007449F6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7E5070">
              <w:rPr>
                <w:rFonts w:cs="Arial"/>
                <w:kern w:val="16"/>
                <w:sz w:val="20"/>
                <w:szCs w:val="20"/>
              </w:rPr>
              <w:t>Seminaristische V</w:t>
            </w:r>
            <w:r w:rsidR="00C477F8" w:rsidRPr="007E5070">
              <w:rPr>
                <w:rFonts w:cs="Arial"/>
                <w:kern w:val="16"/>
                <w:sz w:val="20"/>
                <w:szCs w:val="20"/>
              </w:rPr>
              <w:t>orlesung</w:t>
            </w:r>
            <w:r w:rsidR="002A55FE" w:rsidRPr="007E5070">
              <w:rPr>
                <w:rFonts w:cs="Arial"/>
                <w:kern w:val="16"/>
                <w:sz w:val="20"/>
                <w:szCs w:val="20"/>
              </w:rPr>
              <w:t xml:space="preserve"> und Übung (3 SWS)</w:t>
            </w:r>
            <w:r w:rsidRPr="007E5070">
              <w:rPr>
                <w:rFonts w:cs="Arial"/>
                <w:kern w:val="16"/>
                <w:sz w:val="20"/>
                <w:szCs w:val="20"/>
              </w:rPr>
              <w:t>, Laborp</w:t>
            </w:r>
            <w:r w:rsidR="00C477F8" w:rsidRPr="007E5070">
              <w:rPr>
                <w:rFonts w:cs="Arial"/>
                <w:kern w:val="16"/>
                <w:sz w:val="20"/>
                <w:szCs w:val="20"/>
              </w:rPr>
              <w:t>raktik</w:t>
            </w:r>
            <w:r w:rsidRPr="007E5070">
              <w:rPr>
                <w:rFonts w:cs="Arial"/>
                <w:kern w:val="16"/>
                <w:sz w:val="20"/>
                <w:szCs w:val="20"/>
              </w:rPr>
              <w:t>um</w:t>
            </w:r>
            <w:r w:rsidR="002A55FE" w:rsidRPr="007E5070">
              <w:rPr>
                <w:rFonts w:cs="Arial"/>
                <w:kern w:val="16"/>
                <w:sz w:val="20"/>
                <w:szCs w:val="20"/>
              </w:rPr>
              <w:t xml:space="preserve"> (1 SWS)</w:t>
            </w:r>
          </w:p>
          <w:p w14:paraId="444E37A6" w14:textId="77777777" w:rsidR="00A61028" w:rsidRPr="007E5070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</w:tr>
      <w:tr w:rsidR="00C477F8" w:rsidRPr="00C477F8" w14:paraId="45BFCB60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94A8AEA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Voraussetzungen für die Teilnahme</w:t>
            </w:r>
          </w:p>
          <w:p w14:paraId="3BC024C0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54EA93F" w14:textId="77777777" w:rsidR="00A61028" w:rsidRPr="007E5070" w:rsidRDefault="00840650" w:rsidP="00EC71B9">
            <w:pPr>
              <w:rPr>
                <w:rFonts w:cs="Arial"/>
                <w:kern w:val="16"/>
                <w:sz w:val="6"/>
                <w:szCs w:val="6"/>
              </w:rPr>
            </w:pPr>
            <w:r w:rsidRPr="007E5070">
              <w:rPr>
                <w:rFonts w:cs="Arial"/>
                <w:kern w:val="16"/>
                <w:sz w:val="20"/>
                <w:szCs w:val="20"/>
              </w:rPr>
              <w:t>Es werden Kennt</w:t>
            </w:r>
            <w:r w:rsidR="00EC71B9" w:rsidRPr="007E5070">
              <w:rPr>
                <w:rFonts w:cs="Arial"/>
                <w:kern w:val="16"/>
                <w:sz w:val="20"/>
                <w:szCs w:val="20"/>
              </w:rPr>
              <w:t xml:space="preserve">nisse in Grundlagen </w:t>
            </w:r>
            <w:r w:rsidRPr="007E5070">
              <w:rPr>
                <w:rFonts w:cs="Arial"/>
                <w:kern w:val="16"/>
                <w:sz w:val="20"/>
                <w:szCs w:val="20"/>
              </w:rPr>
              <w:t xml:space="preserve">Elektrotechnik, </w:t>
            </w:r>
            <w:r w:rsidR="00EC71B9" w:rsidRPr="007E5070">
              <w:rPr>
                <w:rFonts w:cs="Arial"/>
                <w:kern w:val="16"/>
                <w:sz w:val="20"/>
                <w:szCs w:val="20"/>
              </w:rPr>
              <w:t xml:space="preserve">Digitale </w:t>
            </w:r>
            <w:r w:rsidRPr="007E5070">
              <w:rPr>
                <w:rFonts w:cs="Arial"/>
                <w:kern w:val="16"/>
                <w:sz w:val="20"/>
                <w:szCs w:val="20"/>
              </w:rPr>
              <w:t>Signal</w:t>
            </w:r>
            <w:r w:rsidR="00EC71B9" w:rsidRPr="007E5070">
              <w:rPr>
                <w:rFonts w:cs="Arial"/>
                <w:kern w:val="16"/>
                <w:sz w:val="20"/>
                <w:szCs w:val="20"/>
              </w:rPr>
              <w:t xml:space="preserve">verarbeitung </w:t>
            </w:r>
            <w:r w:rsidRPr="007E5070">
              <w:rPr>
                <w:rFonts w:cs="Arial"/>
                <w:kern w:val="16"/>
                <w:sz w:val="20"/>
                <w:szCs w:val="20"/>
              </w:rPr>
              <w:t xml:space="preserve">und </w:t>
            </w:r>
            <w:r w:rsidR="00EC71B9" w:rsidRPr="007E5070">
              <w:rPr>
                <w:rFonts w:cs="Arial"/>
                <w:kern w:val="16"/>
                <w:sz w:val="20"/>
                <w:szCs w:val="20"/>
              </w:rPr>
              <w:t xml:space="preserve">MATLAB/Simulink </w:t>
            </w:r>
            <w:r w:rsidRPr="007E5070">
              <w:rPr>
                <w:rFonts w:cs="Arial"/>
                <w:kern w:val="16"/>
                <w:sz w:val="20"/>
                <w:szCs w:val="20"/>
              </w:rPr>
              <w:t>empfohlen</w:t>
            </w:r>
          </w:p>
        </w:tc>
      </w:tr>
      <w:tr w:rsidR="00C477F8" w:rsidRPr="004D6E42" w14:paraId="436E73CD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9E9F485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Literatur/ multimediale Lehr-und Lernprogramme</w:t>
            </w:r>
          </w:p>
        </w:tc>
        <w:tc>
          <w:tcPr>
            <w:tcW w:w="7229" w:type="dxa"/>
            <w:shd w:val="clear" w:color="auto" w:fill="auto"/>
          </w:tcPr>
          <w:p w14:paraId="4F567991" w14:textId="77777777" w:rsidR="00840650" w:rsidRPr="007E5070" w:rsidRDefault="00840650" w:rsidP="007449F6">
            <w:p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7E5070">
              <w:rPr>
                <w:rFonts w:cs="Arial"/>
                <w:kern w:val="16"/>
                <w:sz w:val="20"/>
                <w:szCs w:val="20"/>
                <w:lang w:val="en-US"/>
              </w:rPr>
              <w:t>Literatur:</w:t>
            </w:r>
          </w:p>
          <w:p w14:paraId="4382950E" w14:textId="77777777" w:rsidR="007449F6" w:rsidRPr="007E5070" w:rsidRDefault="007449F6" w:rsidP="007449F6">
            <w:p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7E5070">
              <w:rPr>
                <w:rFonts w:cs="Arial"/>
                <w:kern w:val="16"/>
                <w:sz w:val="20"/>
                <w:szCs w:val="20"/>
                <w:lang w:val="en-US"/>
              </w:rPr>
              <w:t>Proakis, J. G., Manolakis, D. G.: Digital Signal Processing. Pearson Prentice Hall, 4th ed., 2007.</w:t>
            </w:r>
          </w:p>
          <w:p w14:paraId="039D0AB6" w14:textId="77777777" w:rsidR="00EC71B9" w:rsidRPr="007E5070" w:rsidRDefault="00EC71B9" w:rsidP="007449F6">
            <w:pPr>
              <w:rPr>
                <w:rFonts w:cs="Arial"/>
                <w:kern w:val="16"/>
                <w:sz w:val="20"/>
                <w:szCs w:val="20"/>
              </w:rPr>
            </w:pPr>
            <w:r w:rsidRPr="007E5070">
              <w:rPr>
                <w:rFonts w:cs="Arial"/>
                <w:kern w:val="16"/>
                <w:sz w:val="20"/>
                <w:szCs w:val="20"/>
                <w:lang w:val="en-US"/>
              </w:rPr>
              <w:t xml:space="preserve">Proakis, J. G., Salehi, M.: Digital Communications. </w:t>
            </w:r>
            <w:r w:rsidRPr="007E5070">
              <w:rPr>
                <w:rFonts w:cs="Arial"/>
                <w:kern w:val="16"/>
                <w:sz w:val="20"/>
                <w:szCs w:val="20"/>
              </w:rPr>
              <w:t>McGraw-Hill, 5. Aufl., 2008</w:t>
            </w:r>
          </w:p>
          <w:p w14:paraId="3AB0ACAD" w14:textId="77777777" w:rsidR="00A61028" w:rsidRPr="007E5070" w:rsidRDefault="007449F6" w:rsidP="007449F6">
            <w:p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7E5070">
              <w:rPr>
                <w:rFonts w:cs="Arial"/>
                <w:kern w:val="16"/>
                <w:sz w:val="20"/>
                <w:szCs w:val="20"/>
              </w:rPr>
              <w:t xml:space="preserve">Roppel, C.: Grundlagen der digitalen Kommunikationstechnik – Übertragungstechnik, Signalverarbeitung, Netze. </w:t>
            </w:r>
            <w:r w:rsidRPr="007E5070">
              <w:rPr>
                <w:rFonts w:cs="Arial"/>
                <w:kern w:val="16"/>
                <w:sz w:val="20"/>
                <w:szCs w:val="20"/>
                <w:lang w:val="en-US"/>
              </w:rPr>
              <w:t>Hanser Verlag, 2006</w:t>
            </w:r>
          </w:p>
          <w:p w14:paraId="26DD4A68" w14:textId="77777777" w:rsidR="004D6E42" w:rsidRPr="007E5070" w:rsidRDefault="004D6E42" w:rsidP="007449F6">
            <w:p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7E5070">
              <w:rPr>
                <w:rFonts w:cs="Arial"/>
                <w:kern w:val="16"/>
                <w:sz w:val="20"/>
                <w:szCs w:val="20"/>
                <w:lang w:val="en-US"/>
              </w:rPr>
              <w:t>Stewart, R. et al.: Software Defined Radio using MATLAB &amp; Simulink and the RTL-SDR. Strathclyde Academic Media, 2015.</w:t>
            </w:r>
          </w:p>
          <w:p w14:paraId="127C3E4B" w14:textId="77777777" w:rsidR="004D6E42" w:rsidRPr="007E5070" w:rsidRDefault="004D6E42" w:rsidP="007449F6">
            <w:pPr>
              <w:rPr>
                <w:rFonts w:cs="Arial"/>
                <w:kern w:val="16"/>
                <w:sz w:val="6"/>
                <w:szCs w:val="6"/>
                <w:lang w:val="en-US"/>
              </w:rPr>
            </w:pPr>
          </w:p>
        </w:tc>
      </w:tr>
      <w:tr w:rsidR="00C477F8" w:rsidRPr="00C477F8" w14:paraId="2866DB58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F5D4DEB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Lehrbriefautor</w:t>
            </w:r>
          </w:p>
          <w:p w14:paraId="39833765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79F0DD4D" w14:textId="77777777" w:rsidR="00A61028" w:rsidRPr="007E5070" w:rsidRDefault="00A6102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</w:tr>
      <w:tr w:rsidR="00C477F8" w:rsidRPr="00C477F8" w14:paraId="10C2FE78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CF988ED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Verwendbarkeit </w:t>
            </w:r>
          </w:p>
          <w:p w14:paraId="5C06AA49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6BFA996" w14:textId="77777777" w:rsidR="00C477F8" w:rsidRPr="007E5070" w:rsidRDefault="004E0BD1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7E5070">
              <w:rPr>
                <w:rFonts w:cs="Arial"/>
                <w:kern w:val="16"/>
                <w:sz w:val="20"/>
                <w:szCs w:val="20"/>
              </w:rPr>
              <w:t>Masterstudiengang Mechatronics &amp; Robotics</w:t>
            </w:r>
          </w:p>
          <w:p w14:paraId="01D984A9" w14:textId="77777777" w:rsidR="00A61028" w:rsidRPr="007E5070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</w:tr>
      <w:tr w:rsidR="00C477F8" w:rsidRPr="00C477F8" w14:paraId="3C5CB336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3A9087B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Arbeitsaufwand/</w:t>
            </w:r>
          </w:p>
          <w:p w14:paraId="26B71AB8" w14:textId="77777777" w:rsidR="00C477F8" w:rsidRPr="00C477F8" w:rsidRDefault="00C477F8" w:rsidP="00C477F8">
            <w:pPr>
              <w:rPr>
                <w:rFonts w:cs="Arial"/>
                <w:vanish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Gesamtworkload</w:t>
            </w:r>
          </w:p>
          <w:p w14:paraId="5988DBFC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726C35E6" w14:textId="77777777" w:rsidR="00A61028" w:rsidRPr="007E5070" w:rsidRDefault="00840650" w:rsidP="00840650">
            <w:pPr>
              <w:rPr>
                <w:rFonts w:cs="Arial"/>
                <w:kern w:val="16"/>
                <w:sz w:val="6"/>
                <w:szCs w:val="6"/>
              </w:rPr>
            </w:pPr>
            <w:r w:rsidRPr="007E5070">
              <w:rPr>
                <w:rFonts w:cs="Arial"/>
                <w:kern w:val="16"/>
                <w:sz w:val="20"/>
                <w:szCs w:val="20"/>
              </w:rPr>
              <w:t>Präsenzzeit 60 h  + Selbststudium 90 h = 150 h</w:t>
            </w:r>
          </w:p>
        </w:tc>
      </w:tr>
      <w:tr w:rsidR="00C477F8" w:rsidRPr="00C477F8" w14:paraId="4E71A246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B5405CB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ECTS und Gewichtung der Note in der Gesamtnote</w:t>
            </w:r>
          </w:p>
        </w:tc>
        <w:tc>
          <w:tcPr>
            <w:tcW w:w="7229" w:type="dxa"/>
            <w:shd w:val="clear" w:color="auto" w:fill="auto"/>
          </w:tcPr>
          <w:p w14:paraId="716F1B27" w14:textId="77777777" w:rsidR="00A61028" w:rsidRPr="007E5070" w:rsidRDefault="00840650" w:rsidP="00C477F8">
            <w:pPr>
              <w:rPr>
                <w:rFonts w:cs="Arial"/>
                <w:kern w:val="16"/>
                <w:sz w:val="6"/>
                <w:szCs w:val="6"/>
              </w:rPr>
            </w:pPr>
            <w:r w:rsidRPr="007E5070">
              <w:rPr>
                <w:rFonts w:cs="Arial"/>
                <w:kern w:val="16"/>
                <w:sz w:val="20"/>
                <w:szCs w:val="20"/>
              </w:rPr>
              <w:t>5 ECTS-Punkte</w:t>
            </w:r>
          </w:p>
        </w:tc>
      </w:tr>
      <w:tr w:rsidR="00C477F8" w:rsidRPr="00C477F8" w14:paraId="2968475F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86B420D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Leistungsnachweis</w:t>
            </w:r>
          </w:p>
        </w:tc>
        <w:tc>
          <w:tcPr>
            <w:tcW w:w="7229" w:type="dxa"/>
            <w:shd w:val="clear" w:color="auto" w:fill="auto"/>
          </w:tcPr>
          <w:p w14:paraId="45D1D8C5" w14:textId="77777777" w:rsidR="00C477F8" w:rsidRPr="007E5070" w:rsidRDefault="00840650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7E5070">
              <w:rPr>
                <w:rFonts w:cs="Arial"/>
                <w:kern w:val="16"/>
                <w:sz w:val="20"/>
                <w:szCs w:val="20"/>
              </w:rPr>
              <w:t>schriftliche Prüfung 120 Minuten</w:t>
            </w:r>
          </w:p>
          <w:p w14:paraId="1E75D48F" w14:textId="77777777" w:rsidR="00A61028" w:rsidRPr="007E5070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</w:tr>
      <w:tr w:rsidR="00C477F8" w:rsidRPr="00C477F8" w14:paraId="2C26D1E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086BDB0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Semester </w:t>
            </w:r>
          </w:p>
          <w:p w14:paraId="6C27C8ED" w14:textId="77777777" w:rsidR="00840650" w:rsidRPr="00C477F8" w:rsidRDefault="00840650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4D540A95" w14:textId="77777777" w:rsidR="00A61028" w:rsidRPr="007E5070" w:rsidRDefault="00BF775B" w:rsidP="00BF775B">
            <w:pPr>
              <w:rPr>
                <w:rFonts w:cs="Arial"/>
                <w:kern w:val="16"/>
                <w:sz w:val="6"/>
                <w:szCs w:val="6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Sommer</w:t>
            </w:r>
            <w:r w:rsidR="007449F6" w:rsidRPr="007E5070">
              <w:rPr>
                <w:rFonts w:cs="Arial"/>
                <w:kern w:val="16"/>
                <w:sz w:val="20"/>
                <w:szCs w:val="20"/>
              </w:rPr>
              <w:t>semester</w:t>
            </w:r>
          </w:p>
        </w:tc>
      </w:tr>
      <w:tr w:rsidR="00C477F8" w:rsidRPr="00C477F8" w14:paraId="3106BFC3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84FEB67" w14:textId="77777777" w:rsidR="00C477F8" w:rsidRDefault="00C477F8" w:rsidP="007449F6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Häufigkeit des Angebots</w:t>
            </w:r>
          </w:p>
          <w:p w14:paraId="5D06AFC0" w14:textId="77777777" w:rsidR="00840650" w:rsidRPr="00C477F8" w:rsidRDefault="00840650" w:rsidP="007449F6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49130B7" w14:textId="77777777" w:rsidR="00A61028" w:rsidRPr="007E5070" w:rsidRDefault="007449F6" w:rsidP="007449F6">
            <w:pPr>
              <w:rPr>
                <w:rFonts w:cs="Arial"/>
                <w:kern w:val="16"/>
                <w:sz w:val="6"/>
                <w:szCs w:val="6"/>
              </w:rPr>
            </w:pPr>
            <w:r w:rsidRPr="007E5070">
              <w:rPr>
                <w:rFonts w:cs="Arial"/>
                <w:kern w:val="16"/>
                <w:sz w:val="20"/>
                <w:szCs w:val="20"/>
              </w:rPr>
              <w:t>J</w:t>
            </w:r>
            <w:r w:rsidR="00C477F8" w:rsidRPr="007E5070">
              <w:rPr>
                <w:rFonts w:cs="Arial"/>
                <w:kern w:val="16"/>
                <w:sz w:val="20"/>
                <w:szCs w:val="20"/>
              </w:rPr>
              <w:t>edes Studienjahr</w:t>
            </w:r>
            <w:r w:rsidR="00461388">
              <w:rPr>
                <w:rFonts w:cs="Arial"/>
                <w:kern w:val="16"/>
                <w:sz w:val="20"/>
                <w:szCs w:val="20"/>
              </w:rPr>
              <w:t xml:space="preserve"> im Sommersemester</w:t>
            </w:r>
          </w:p>
        </w:tc>
      </w:tr>
      <w:tr w:rsidR="00C477F8" w:rsidRPr="00C477F8" w14:paraId="40970602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AF7692A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Dauer</w:t>
            </w:r>
          </w:p>
        </w:tc>
        <w:tc>
          <w:tcPr>
            <w:tcW w:w="7229" w:type="dxa"/>
            <w:shd w:val="clear" w:color="auto" w:fill="auto"/>
          </w:tcPr>
          <w:p w14:paraId="308A5B7B" w14:textId="77777777" w:rsidR="00840650" w:rsidRPr="007E5070" w:rsidRDefault="00840650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7E5070">
              <w:rPr>
                <w:rFonts w:cs="Arial"/>
                <w:kern w:val="16"/>
                <w:sz w:val="20"/>
                <w:szCs w:val="20"/>
              </w:rPr>
              <w:t>1 Semester</w:t>
            </w:r>
          </w:p>
          <w:p w14:paraId="46E454D3" w14:textId="77777777" w:rsidR="00A61028" w:rsidRPr="007E5070" w:rsidRDefault="00A61028" w:rsidP="00C477F8">
            <w:pPr>
              <w:rPr>
                <w:rFonts w:cs="Arial"/>
                <w:kern w:val="16"/>
                <w:sz w:val="10"/>
                <w:szCs w:val="10"/>
              </w:rPr>
            </w:pPr>
          </w:p>
        </w:tc>
      </w:tr>
      <w:tr w:rsidR="00C477F8" w:rsidRPr="00C477F8" w14:paraId="03B9FB6E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CCE4F04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Art der Lehrveranstaltung</w:t>
            </w:r>
          </w:p>
          <w:p w14:paraId="11BA59EC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(Pflicht, Wahl, etc.)</w:t>
            </w:r>
          </w:p>
        </w:tc>
        <w:tc>
          <w:tcPr>
            <w:tcW w:w="7229" w:type="dxa"/>
            <w:shd w:val="clear" w:color="auto" w:fill="auto"/>
          </w:tcPr>
          <w:p w14:paraId="351863D0" w14:textId="77777777" w:rsidR="00C477F8" w:rsidRPr="007E5070" w:rsidRDefault="00840650" w:rsidP="00C477F8">
            <w:pPr>
              <w:rPr>
                <w:rFonts w:cs="Arial"/>
                <w:sz w:val="20"/>
                <w:szCs w:val="20"/>
              </w:rPr>
            </w:pPr>
            <w:r w:rsidRPr="007E5070">
              <w:rPr>
                <w:rFonts w:cs="Arial"/>
                <w:kern w:val="16"/>
                <w:sz w:val="20"/>
                <w:szCs w:val="20"/>
              </w:rPr>
              <w:t>Wahlpflichtmodul</w:t>
            </w:r>
          </w:p>
        </w:tc>
      </w:tr>
      <w:tr w:rsidR="00C477F8" w:rsidRPr="00C477F8" w14:paraId="68048EF9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0EF6EC6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Besonderes </w:t>
            </w:r>
          </w:p>
        </w:tc>
        <w:tc>
          <w:tcPr>
            <w:tcW w:w="7229" w:type="dxa"/>
          </w:tcPr>
          <w:p w14:paraId="4C79642A" w14:textId="77777777" w:rsidR="00A61028" w:rsidRPr="007E5070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</w:tr>
    </w:tbl>
    <w:p w14:paraId="11EDDFFE" w14:textId="77777777" w:rsidR="00EE7788" w:rsidRDefault="00EE7788" w:rsidP="00306C6F"/>
    <w:sectPr w:rsidR="00EE7788" w:rsidSect="006B6183">
      <w:headerReference w:type="default" r:id="rId7"/>
      <w:footerReference w:type="default" r:id="rId8"/>
      <w:headerReference w:type="first" r:id="rId9"/>
      <w:pgSz w:w="11906" w:h="16838" w:code="9"/>
      <w:pgMar w:top="1701" w:right="1287" w:bottom="1134" w:left="1259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E8C8" w14:textId="77777777" w:rsidR="006B6183" w:rsidRDefault="006B6183">
      <w:r>
        <w:separator/>
      </w:r>
    </w:p>
  </w:endnote>
  <w:endnote w:type="continuationSeparator" w:id="0">
    <w:p w14:paraId="4D92EE78" w14:textId="77777777" w:rsidR="006B6183" w:rsidRDefault="006B6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1872"/>
      <w:gridCol w:w="1872"/>
      <w:gridCol w:w="1872"/>
      <w:gridCol w:w="1872"/>
      <w:gridCol w:w="1872"/>
    </w:tblGrid>
    <w:tr w:rsidR="00304C34" w:rsidRPr="007814CF" w14:paraId="13E39E1F" w14:textId="77777777" w:rsidTr="007814CF">
      <w:trPr>
        <w:trHeight w:val="359"/>
      </w:trPr>
      <w:tc>
        <w:tcPr>
          <w:tcW w:w="1872" w:type="dxa"/>
          <w:shd w:val="clear" w:color="auto" w:fill="auto"/>
          <w:vAlign w:val="center"/>
        </w:tcPr>
        <w:p w14:paraId="7F13DE5E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Version</w:t>
          </w:r>
        </w:p>
      </w:tc>
      <w:tc>
        <w:tcPr>
          <w:tcW w:w="1872" w:type="dxa"/>
          <w:shd w:val="clear" w:color="auto" w:fill="auto"/>
          <w:vAlign w:val="center"/>
        </w:tcPr>
        <w:p w14:paraId="3846B635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Datum</w:t>
          </w:r>
        </w:p>
      </w:tc>
      <w:tc>
        <w:tcPr>
          <w:tcW w:w="1872" w:type="dxa"/>
          <w:shd w:val="clear" w:color="auto" w:fill="auto"/>
          <w:vAlign w:val="center"/>
        </w:tcPr>
        <w:p w14:paraId="0BC8E50D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Bearbeiter/in</w:t>
          </w:r>
        </w:p>
      </w:tc>
      <w:tc>
        <w:tcPr>
          <w:tcW w:w="1872" w:type="dxa"/>
          <w:shd w:val="clear" w:color="auto" w:fill="auto"/>
          <w:vAlign w:val="center"/>
        </w:tcPr>
        <w:p w14:paraId="3507D660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Freigabe</w:t>
          </w:r>
        </w:p>
      </w:tc>
      <w:tc>
        <w:tcPr>
          <w:tcW w:w="1872" w:type="dxa"/>
          <w:shd w:val="clear" w:color="auto" w:fill="auto"/>
          <w:vAlign w:val="center"/>
        </w:tcPr>
        <w:p w14:paraId="08B7F2A0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Seite</w:t>
          </w:r>
        </w:p>
      </w:tc>
    </w:tr>
    <w:tr w:rsidR="00304C34" w:rsidRPr="007814CF" w14:paraId="574943B9" w14:textId="77777777" w:rsidTr="007814CF">
      <w:trPr>
        <w:trHeight w:val="358"/>
      </w:trPr>
      <w:tc>
        <w:tcPr>
          <w:tcW w:w="1872" w:type="dxa"/>
          <w:shd w:val="clear" w:color="auto" w:fill="auto"/>
          <w:vAlign w:val="center"/>
        </w:tcPr>
        <w:p w14:paraId="1E35D55E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12474347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52ECC33F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600B3A86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29D12370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Seite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PAGE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2A55FE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  <w:r w:rsidRPr="007814CF">
            <w:rPr>
              <w:rFonts w:cs="Arial"/>
              <w:color w:val="808080"/>
              <w:sz w:val="20"/>
              <w:szCs w:val="20"/>
            </w:rPr>
            <w:t xml:space="preserve"> von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NUMPAGES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2A55FE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</w:p>
      </w:tc>
    </w:tr>
  </w:tbl>
  <w:p w14:paraId="30B7E75A" w14:textId="77777777" w:rsidR="00EE7788" w:rsidRDefault="00EE7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0A6A5" w14:textId="77777777" w:rsidR="006B6183" w:rsidRDefault="006B6183">
      <w:r>
        <w:separator/>
      </w:r>
    </w:p>
  </w:footnote>
  <w:footnote w:type="continuationSeparator" w:id="0">
    <w:p w14:paraId="1D195201" w14:textId="77777777" w:rsidR="006B6183" w:rsidRDefault="006B6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DC980" w14:textId="77777777" w:rsidR="003B0BBE" w:rsidRDefault="003B0BBE">
    <w:pPr>
      <w:pStyle w:val="Header"/>
    </w:pPr>
  </w:p>
  <w:p w14:paraId="5257EFBE" w14:textId="77777777" w:rsidR="00C477F8" w:rsidRDefault="00C477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3483C" w14:textId="77777777" w:rsidR="005149A5" w:rsidRDefault="00843805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7947098E" wp14:editId="35467DBB">
          <wp:simplePos x="0" y="0"/>
          <wp:positionH relativeFrom="column">
            <wp:posOffset>3574415</wp:posOffset>
          </wp:positionH>
          <wp:positionV relativeFrom="paragraph">
            <wp:posOffset>-168910</wp:posOffset>
          </wp:positionV>
          <wp:extent cx="2550795" cy="537845"/>
          <wp:effectExtent l="0" t="0" r="0" b="0"/>
          <wp:wrapNone/>
          <wp:docPr id="60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0795" cy="5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6C522D0C" wp14:editId="27971574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52095" cy="0"/>
              <wp:effectExtent l="0" t="0" r="1905" b="0"/>
              <wp:wrapNone/>
              <wp:docPr id="1577749135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E48E29" id="Line 3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9.85pt,4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rxAXF+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1" allowOverlap="1" wp14:anchorId="6A1ED2CA" wp14:editId="3B896C72">
              <wp:simplePos x="0" y="0"/>
              <wp:positionH relativeFrom="page">
                <wp:posOffset>0</wp:posOffset>
              </wp:positionH>
              <wp:positionV relativeFrom="page">
                <wp:posOffset>3672205</wp:posOffset>
              </wp:positionV>
              <wp:extent cx="252095" cy="0"/>
              <wp:effectExtent l="0" t="0" r="1905" b="0"/>
              <wp:wrapNone/>
              <wp:docPr id="868271833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C6F780" id="Line 3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9.15pt" to="19.85pt,28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zDSWve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11FAD"/>
    <w:multiLevelType w:val="hybridMultilevel"/>
    <w:tmpl w:val="83D60BF4"/>
    <w:lvl w:ilvl="0" w:tplc="21DE8A7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841E5"/>
    <w:multiLevelType w:val="hybridMultilevel"/>
    <w:tmpl w:val="55E6B8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91508">
    <w:abstractNumId w:val="1"/>
  </w:num>
  <w:num w:numId="2" w16cid:durableId="58021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BA"/>
    <w:rsid w:val="0000126C"/>
    <w:rsid w:val="00016E3A"/>
    <w:rsid w:val="00031D17"/>
    <w:rsid w:val="00034DDD"/>
    <w:rsid w:val="000644B4"/>
    <w:rsid w:val="000C1609"/>
    <w:rsid w:val="000E0CCF"/>
    <w:rsid w:val="00141ED2"/>
    <w:rsid w:val="00142407"/>
    <w:rsid w:val="0014402C"/>
    <w:rsid w:val="00145B83"/>
    <w:rsid w:val="00165336"/>
    <w:rsid w:val="0017050F"/>
    <w:rsid w:val="00190CDD"/>
    <w:rsid w:val="001F0387"/>
    <w:rsid w:val="00260754"/>
    <w:rsid w:val="00267878"/>
    <w:rsid w:val="0028470B"/>
    <w:rsid w:val="002A55FE"/>
    <w:rsid w:val="002C7BC7"/>
    <w:rsid w:val="002D1365"/>
    <w:rsid w:val="002F73DD"/>
    <w:rsid w:val="0030006B"/>
    <w:rsid w:val="00304C34"/>
    <w:rsid w:val="00306C6F"/>
    <w:rsid w:val="00310994"/>
    <w:rsid w:val="00313A3A"/>
    <w:rsid w:val="00313F57"/>
    <w:rsid w:val="00316A05"/>
    <w:rsid w:val="003454AC"/>
    <w:rsid w:val="003700AE"/>
    <w:rsid w:val="00375D35"/>
    <w:rsid w:val="00380322"/>
    <w:rsid w:val="003912C6"/>
    <w:rsid w:val="00393118"/>
    <w:rsid w:val="003A6683"/>
    <w:rsid w:val="003B0BBE"/>
    <w:rsid w:val="0044157E"/>
    <w:rsid w:val="0045778D"/>
    <w:rsid w:val="00461388"/>
    <w:rsid w:val="00481574"/>
    <w:rsid w:val="0048551A"/>
    <w:rsid w:val="004B4C2E"/>
    <w:rsid w:val="004D2A2A"/>
    <w:rsid w:val="004D2FA2"/>
    <w:rsid w:val="004D6E42"/>
    <w:rsid w:val="004E0BD1"/>
    <w:rsid w:val="004E27CC"/>
    <w:rsid w:val="005149A5"/>
    <w:rsid w:val="00535BF7"/>
    <w:rsid w:val="005420AE"/>
    <w:rsid w:val="005A4B5F"/>
    <w:rsid w:val="005C6DBD"/>
    <w:rsid w:val="005D5E03"/>
    <w:rsid w:val="0061170E"/>
    <w:rsid w:val="006144A8"/>
    <w:rsid w:val="00627CC4"/>
    <w:rsid w:val="00662396"/>
    <w:rsid w:val="0066305F"/>
    <w:rsid w:val="006979E1"/>
    <w:rsid w:val="006B6183"/>
    <w:rsid w:val="006B792A"/>
    <w:rsid w:val="006C536B"/>
    <w:rsid w:val="006C7C9E"/>
    <w:rsid w:val="006D3B6C"/>
    <w:rsid w:val="006E4CEC"/>
    <w:rsid w:val="006E74E6"/>
    <w:rsid w:val="006F45C1"/>
    <w:rsid w:val="007246F4"/>
    <w:rsid w:val="00740230"/>
    <w:rsid w:val="00742F8B"/>
    <w:rsid w:val="007449F6"/>
    <w:rsid w:val="00761364"/>
    <w:rsid w:val="007814CF"/>
    <w:rsid w:val="00792546"/>
    <w:rsid w:val="007C3BF7"/>
    <w:rsid w:val="007C3ED8"/>
    <w:rsid w:val="007D3711"/>
    <w:rsid w:val="007D4E8A"/>
    <w:rsid w:val="007E5070"/>
    <w:rsid w:val="00800E5A"/>
    <w:rsid w:val="00805734"/>
    <w:rsid w:val="00833824"/>
    <w:rsid w:val="00840650"/>
    <w:rsid w:val="00843805"/>
    <w:rsid w:val="00893DBB"/>
    <w:rsid w:val="008B39E0"/>
    <w:rsid w:val="008E4142"/>
    <w:rsid w:val="008F7424"/>
    <w:rsid w:val="009012E6"/>
    <w:rsid w:val="00933EA6"/>
    <w:rsid w:val="00941AFE"/>
    <w:rsid w:val="00953345"/>
    <w:rsid w:val="009824A8"/>
    <w:rsid w:val="00A22E19"/>
    <w:rsid w:val="00A37D11"/>
    <w:rsid w:val="00A61028"/>
    <w:rsid w:val="00A70EC4"/>
    <w:rsid w:val="00AA5281"/>
    <w:rsid w:val="00AD7E62"/>
    <w:rsid w:val="00AF1E68"/>
    <w:rsid w:val="00B25EF6"/>
    <w:rsid w:val="00B31871"/>
    <w:rsid w:val="00B41FE6"/>
    <w:rsid w:val="00B46458"/>
    <w:rsid w:val="00B53DAE"/>
    <w:rsid w:val="00B6777B"/>
    <w:rsid w:val="00B73251"/>
    <w:rsid w:val="00BF775B"/>
    <w:rsid w:val="00C06630"/>
    <w:rsid w:val="00C06E3F"/>
    <w:rsid w:val="00C20A1B"/>
    <w:rsid w:val="00C477F8"/>
    <w:rsid w:val="00C62ECC"/>
    <w:rsid w:val="00CD6CA0"/>
    <w:rsid w:val="00CD7E6F"/>
    <w:rsid w:val="00CE68A2"/>
    <w:rsid w:val="00CF50B6"/>
    <w:rsid w:val="00D67FC7"/>
    <w:rsid w:val="00D70104"/>
    <w:rsid w:val="00D7418D"/>
    <w:rsid w:val="00D93E7D"/>
    <w:rsid w:val="00DA38BA"/>
    <w:rsid w:val="00DB089E"/>
    <w:rsid w:val="00DC2213"/>
    <w:rsid w:val="00DC76D0"/>
    <w:rsid w:val="00DE0595"/>
    <w:rsid w:val="00E41D89"/>
    <w:rsid w:val="00E42209"/>
    <w:rsid w:val="00E44B4A"/>
    <w:rsid w:val="00E64B98"/>
    <w:rsid w:val="00EA6989"/>
    <w:rsid w:val="00EC2B26"/>
    <w:rsid w:val="00EC4CDF"/>
    <w:rsid w:val="00EC5EB2"/>
    <w:rsid w:val="00EC71B9"/>
    <w:rsid w:val="00EE4206"/>
    <w:rsid w:val="00EE4B72"/>
    <w:rsid w:val="00EE7788"/>
    <w:rsid w:val="00F17207"/>
    <w:rsid w:val="00F35F92"/>
    <w:rsid w:val="00F479DE"/>
    <w:rsid w:val="00F56AB0"/>
    <w:rsid w:val="00F67646"/>
    <w:rsid w:val="00F70704"/>
    <w:rsid w:val="00F73EF7"/>
    <w:rsid w:val="00FD70D4"/>
    <w:rsid w:val="00FE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C208EE"/>
  <w15:chartTrackingRefBased/>
  <w15:docId w15:val="{0ACCEBA9-0BAC-4D4A-85E0-7AF341F6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C6F"/>
    <w:rPr>
      <w:rFonts w:ascii="Arial" w:hAnsi="Arial"/>
      <w:sz w:val="22"/>
      <w:szCs w:val="24"/>
      <w:lang w:val="de-DE" w:eastAsia="de-DE"/>
    </w:rPr>
  </w:style>
  <w:style w:type="paragraph" w:styleId="Heading2">
    <w:name w:val="heading 2"/>
    <w:basedOn w:val="Normal"/>
    <w:qFormat/>
    <w:rsid w:val="007C3E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7C3E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D6CA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D6CA0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B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93E7D"/>
    <w:rPr>
      <w:color w:val="0000FF"/>
      <w:u w:val="single"/>
    </w:rPr>
  </w:style>
  <w:style w:type="character" w:styleId="PageNumber">
    <w:name w:val="page number"/>
    <w:basedOn w:val="DefaultParagraphFont"/>
    <w:rsid w:val="00481574"/>
  </w:style>
  <w:style w:type="paragraph" w:styleId="NormalWeb">
    <w:name w:val="Normal (Web)"/>
    <w:basedOn w:val="Normal"/>
    <w:rsid w:val="007C3ED8"/>
    <w:pPr>
      <w:spacing w:before="100" w:beforeAutospacing="1" w:after="100" w:afterAutospacing="1"/>
    </w:pPr>
  </w:style>
  <w:style w:type="character" w:styleId="Strong">
    <w:name w:val="Strong"/>
    <w:qFormat/>
    <w:rsid w:val="007C3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enb\AppData\Local\Microsoft\Windows\Temporary%20Internet%20Files\OLKD8CF\Briefpapier_deutsch_farbig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C:\Users\frankenb\AppData\Local\Microsoft\Windows\Temporary Internet Files\OLKD8CF\Briefpapier_deutsch_farbig (3).dot</Template>
  <TotalTime>0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</vt:lpstr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subject/>
  <dc:creator>frankenb</dc:creator>
  <cp:keywords/>
  <cp:lastModifiedBy>Pedro C</cp:lastModifiedBy>
  <cp:revision>2</cp:revision>
  <cp:lastPrinted>2014-12-19T14:11:00Z</cp:lastPrinted>
  <dcterms:created xsi:type="dcterms:W3CDTF">2024-04-21T15:32:00Z</dcterms:created>
  <dcterms:modified xsi:type="dcterms:W3CDTF">2024-04-21T15:32:00Z</dcterms:modified>
</cp:coreProperties>
</file>