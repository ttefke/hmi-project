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0E04A59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3BD17EF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6F01706C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2542C823" w14:textId="77777777" w:rsidR="00C477F8" w:rsidRPr="006F6369" w:rsidRDefault="006F6369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6F6369">
              <w:rPr>
                <w:rFonts w:cs="Arial"/>
                <w:sz w:val="20"/>
                <w:szCs w:val="20"/>
              </w:rPr>
              <w:t>Praktikum</w:t>
            </w:r>
          </w:p>
        </w:tc>
      </w:tr>
      <w:tr w:rsidR="00C477F8" w:rsidRPr="00C477F8" w14:paraId="73E06A2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35107D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36A5A9BA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0C6D2562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523FC7CA" w14:textId="77777777" w:rsidR="00C477F8" w:rsidRPr="006E6817" w:rsidRDefault="006E6817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6E6817">
              <w:rPr>
                <w:rFonts w:cs="Arial"/>
                <w:sz w:val="20"/>
                <w:szCs w:val="20"/>
              </w:rPr>
              <w:t>alle Professoren</w:t>
            </w:r>
          </w:p>
        </w:tc>
      </w:tr>
      <w:tr w:rsidR="00C477F8" w:rsidRPr="00C477F8" w14:paraId="4952334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354FE8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6EB49ECF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23D6663" w14:textId="77777777" w:rsidR="004759C2" w:rsidRPr="004759C2" w:rsidRDefault="004759C2" w:rsidP="00686FD4">
            <w:pPr>
              <w:rPr>
                <w:rFonts w:cs="Arial"/>
                <w:sz w:val="20"/>
                <w:szCs w:val="20"/>
              </w:rPr>
            </w:pPr>
            <w:r w:rsidRPr="004759C2">
              <w:rPr>
                <w:rFonts w:cs="Arial"/>
                <w:sz w:val="20"/>
                <w:szCs w:val="20"/>
              </w:rPr>
              <w:t>Die Studierenden sind in der Lage, eine praxisnahe Aufgabenstellung mit wissenschaftlichen Methoden zu lösen.</w:t>
            </w:r>
          </w:p>
          <w:p w14:paraId="288D9FAF" w14:textId="77777777" w:rsidR="00686FD4" w:rsidRPr="00686FD4" w:rsidRDefault="004759C2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B13B47">
              <w:rPr>
                <w:rFonts w:cs="Arial"/>
                <w:szCs w:val="22"/>
              </w:rPr>
              <w:br/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5C33CD7F" w14:textId="77777777" w:rsidR="00686FD4" w:rsidRPr="00686FD4" w:rsidRDefault="006E6817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Fachkompetenz 25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% </w:t>
            </w:r>
          </w:p>
          <w:p w14:paraId="4A5F6192" w14:textId="77777777" w:rsidR="00686FD4" w:rsidRPr="00686FD4" w:rsidRDefault="006E6817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Methodenkompetenz 25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% </w:t>
            </w:r>
          </w:p>
          <w:p w14:paraId="482EEF1C" w14:textId="77777777" w:rsidR="00686FD4" w:rsidRPr="00686FD4" w:rsidRDefault="006E6817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Systemkompetenz 25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% </w:t>
            </w:r>
          </w:p>
          <w:p w14:paraId="4B97F38A" w14:textId="77777777" w:rsidR="00A61028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>Sozialkompete</w:t>
            </w:r>
            <w:r w:rsidR="006E6817">
              <w:rPr>
                <w:rFonts w:cs="Arial"/>
                <w:kern w:val="16"/>
                <w:sz w:val="20"/>
                <w:szCs w:val="20"/>
              </w:rPr>
              <w:t>nz 25</w:t>
            </w:r>
            <w:r w:rsidRPr="00686FD4">
              <w:rPr>
                <w:rFonts w:cs="Arial"/>
                <w:kern w:val="16"/>
                <w:sz w:val="20"/>
                <w:szCs w:val="20"/>
              </w:rPr>
              <w:t xml:space="preserve"> %  </w:t>
            </w:r>
          </w:p>
          <w:p w14:paraId="1F66E454" w14:textId="77777777" w:rsidR="00E6011C" w:rsidRPr="00E6011C" w:rsidRDefault="00E6011C" w:rsidP="00686FD4">
            <w:pPr>
              <w:rPr>
                <w:rFonts w:cs="Arial"/>
                <w:i/>
                <w:color w:val="7F7F7F"/>
                <w:kern w:val="16"/>
                <w:sz w:val="20"/>
                <w:szCs w:val="20"/>
              </w:rPr>
            </w:pPr>
          </w:p>
        </w:tc>
      </w:tr>
      <w:tr w:rsidR="00C477F8" w:rsidRPr="00C477F8" w14:paraId="2CC4E47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185C63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34121841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5393B39" w14:textId="77777777" w:rsidR="00927668" w:rsidRDefault="004759C2" w:rsidP="00927668">
            <w:pPr>
              <w:rPr>
                <w:rFonts w:cs="Arial"/>
                <w:sz w:val="20"/>
                <w:szCs w:val="20"/>
              </w:rPr>
            </w:pPr>
            <w:proofErr w:type="gramStart"/>
            <w:r w:rsidRPr="004759C2">
              <w:rPr>
                <w:rFonts w:cs="Arial"/>
                <w:sz w:val="20"/>
                <w:szCs w:val="20"/>
              </w:rPr>
              <w:t>Siehe  §</w:t>
            </w:r>
            <w:proofErr w:type="gramEnd"/>
            <w:r w:rsidRPr="004759C2">
              <w:rPr>
                <w:rFonts w:cs="Arial"/>
                <w:sz w:val="20"/>
                <w:szCs w:val="20"/>
              </w:rPr>
              <w:t xml:space="preserve"> 7 und § 8  der  Studienordnung </w:t>
            </w:r>
          </w:p>
          <w:p w14:paraId="6FA1C9BA" w14:textId="77777777" w:rsidR="00927668" w:rsidRPr="00927668" w:rsidRDefault="00927668" w:rsidP="004759C2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</w:p>
        </w:tc>
      </w:tr>
      <w:tr w:rsidR="00C477F8" w:rsidRPr="00C477F8" w14:paraId="03DF81E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87DD23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2DF592A5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1078C8C" w14:textId="77777777" w:rsidR="006E6817" w:rsidRPr="004759C2" w:rsidRDefault="004759C2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4759C2">
              <w:rPr>
                <w:rFonts w:cs="Arial"/>
                <w:sz w:val="20"/>
                <w:szCs w:val="20"/>
              </w:rPr>
              <w:t>Praktikum, in der Regel in einem externen Betrieb</w:t>
            </w:r>
            <w:r w:rsidRPr="004759C2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59A7B112" w14:textId="77777777" w:rsidR="004759C2" w:rsidRPr="004759C2" w:rsidRDefault="004759C2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1140F40E" w14:textId="77777777" w:rsidR="00A61028" w:rsidRPr="00C477F8" w:rsidRDefault="00686FD4" w:rsidP="00686FD4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C477F8" w14:paraId="052B7A8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086181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2357CAA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A074D40" w14:textId="77777777" w:rsidR="00A61028" w:rsidRPr="006F6369" w:rsidRDefault="006F6369" w:rsidP="00C477F8">
            <w:pPr>
              <w:rPr>
                <w:rFonts w:cs="Arial"/>
                <w:i/>
                <w:color w:val="808080"/>
                <w:kern w:val="16"/>
                <w:sz w:val="20"/>
                <w:szCs w:val="20"/>
              </w:rPr>
            </w:pPr>
            <w:proofErr w:type="gramStart"/>
            <w:r w:rsidRPr="006F6369">
              <w:rPr>
                <w:rFonts w:cs="Arial"/>
                <w:sz w:val="20"/>
                <w:szCs w:val="20"/>
              </w:rPr>
              <w:t>Siehe  §</w:t>
            </w:r>
            <w:proofErr w:type="gramEnd"/>
            <w:r w:rsidRPr="006F6369">
              <w:rPr>
                <w:rFonts w:cs="Arial"/>
                <w:sz w:val="20"/>
                <w:szCs w:val="20"/>
              </w:rPr>
              <w:t xml:space="preserve"> 3  der Prüfungsordnung</w:t>
            </w:r>
          </w:p>
        </w:tc>
      </w:tr>
      <w:tr w:rsidR="00C477F8" w:rsidRPr="00C477F8" w14:paraId="726D6A4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00749B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62A369FC" w14:textId="77777777" w:rsidR="00A61028" w:rsidRDefault="004759C2" w:rsidP="00686FD4">
            <w:pPr>
              <w:rPr>
                <w:rFonts w:cs="Arial"/>
                <w:sz w:val="20"/>
                <w:szCs w:val="20"/>
              </w:rPr>
            </w:pPr>
            <w:r w:rsidRPr="004759C2">
              <w:rPr>
                <w:rFonts w:cs="Arial"/>
                <w:sz w:val="20"/>
                <w:szCs w:val="20"/>
              </w:rPr>
              <w:t>Anleitung durch den betreuenden Hochschullehrer sowie den betrieblichen Betreuer</w:t>
            </w:r>
          </w:p>
          <w:p w14:paraId="3225E275" w14:textId="77777777" w:rsidR="004759C2" w:rsidRPr="004759C2" w:rsidRDefault="004759C2" w:rsidP="00686FD4">
            <w:pPr>
              <w:rPr>
                <w:rFonts w:cs="Arial"/>
                <w:color w:val="7F7F7F"/>
                <w:kern w:val="16"/>
                <w:sz w:val="20"/>
                <w:szCs w:val="20"/>
              </w:rPr>
            </w:pPr>
          </w:p>
        </w:tc>
      </w:tr>
      <w:tr w:rsidR="00C477F8" w:rsidRPr="00C477F8" w14:paraId="4099E48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A934CCE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2FF67665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1D28C853" w14:textId="77777777" w:rsidR="00A61028" w:rsidRPr="006E6817" w:rsidRDefault="00A61028" w:rsidP="00C477F8">
            <w:pPr>
              <w:rPr>
                <w:rFonts w:cs="Arial"/>
                <w:i/>
                <w:kern w:val="16"/>
                <w:sz w:val="20"/>
                <w:szCs w:val="20"/>
              </w:rPr>
            </w:pPr>
          </w:p>
        </w:tc>
      </w:tr>
      <w:tr w:rsidR="00C477F8" w:rsidRPr="00C477F8" w14:paraId="340B828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AE0063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2F5B9EFC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8EF0123" w14:textId="77777777" w:rsidR="00A61028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kern w:val="16"/>
                <w:sz w:val="6"/>
                <w:szCs w:val="6"/>
              </w:rPr>
              <w:tab/>
            </w:r>
          </w:p>
        </w:tc>
      </w:tr>
      <w:tr w:rsidR="00C477F8" w:rsidRPr="00C477F8" w14:paraId="7840BDE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89AE3E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29253E74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14D9AA75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D6CF476" w14:textId="77777777" w:rsidR="00A61028" w:rsidRPr="00E6011C" w:rsidRDefault="004759C2" w:rsidP="006E6817">
            <w:pPr>
              <w:rPr>
                <w:rFonts w:cs="Arial"/>
                <w:i/>
                <w:color w:val="E36C0A"/>
                <w:kern w:val="16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E6011C" w:rsidRPr="00E6011C">
              <w:rPr>
                <w:rFonts w:cs="Arial"/>
                <w:sz w:val="20"/>
                <w:szCs w:val="20"/>
              </w:rPr>
              <w:t xml:space="preserve"> Credit Punkte</w:t>
            </w:r>
            <w:r w:rsidR="006E6817" w:rsidRPr="00E6011C">
              <w:rPr>
                <w:rFonts w:cs="Arial"/>
                <w:i/>
                <w:color w:val="E36C0A"/>
                <w:kern w:val="16"/>
                <w:sz w:val="20"/>
                <w:szCs w:val="20"/>
              </w:rPr>
              <w:t xml:space="preserve"> </w:t>
            </w:r>
          </w:p>
          <w:p w14:paraId="57EB4847" w14:textId="77777777" w:rsidR="006E6817" w:rsidRPr="006E6817" w:rsidRDefault="006E6817" w:rsidP="006E6817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</w:tr>
      <w:tr w:rsidR="00C477F8" w:rsidRPr="00C477F8" w14:paraId="6890498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6C25F9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49DB37A5" w14:textId="77777777" w:rsidR="00E6011C" w:rsidRPr="00E6011C" w:rsidRDefault="004759C2" w:rsidP="00E6011C">
            <w:pPr>
              <w:rPr>
                <w:rFonts w:cs="Arial"/>
                <w:i/>
                <w:color w:val="E36C0A"/>
                <w:kern w:val="16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E6011C" w:rsidRPr="00E6011C">
              <w:rPr>
                <w:rFonts w:cs="Arial"/>
                <w:sz w:val="20"/>
                <w:szCs w:val="20"/>
              </w:rPr>
              <w:t xml:space="preserve"> Credit Punkte</w:t>
            </w:r>
            <w:r w:rsidR="00E6011C" w:rsidRPr="00E6011C">
              <w:rPr>
                <w:rFonts w:cs="Arial"/>
                <w:i/>
                <w:color w:val="E36C0A"/>
                <w:kern w:val="16"/>
                <w:sz w:val="20"/>
                <w:szCs w:val="20"/>
              </w:rPr>
              <w:t xml:space="preserve"> </w:t>
            </w:r>
          </w:p>
          <w:p w14:paraId="79F28975" w14:textId="77777777" w:rsidR="00A61028" w:rsidRPr="00C477F8" w:rsidRDefault="00A61028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</w:p>
        </w:tc>
      </w:tr>
      <w:tr w:rsidR="00C477F8" w:rsidRPr="00C477F8" w14:paraId="1DBF7E7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260F1B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5C26E6FB" w14:textId="77777777" w:rsidR="004759C2" w:rsidRPr="004759C2" w:rsidRDefault="004759C2" w:rsidP="004759C2">
            <w:pPr>
              <w:pStyle w:val="m"/>
              <w:spacing w:before="0" w:beforeAutospacing="0" w:after="0" w:afterAutospacing="0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4759C2">
              <w:rPr>
                <w:rFonts w:ascii="Arial" w:hAnsi="Arial" w:cs="Arial"/>
                <w:sz w:val="20"/>
                <w:szCs w:val="20"/>
              </w:rPr>
              <w:t xml:space="preserve">Bezeichnung der Studienleistung:   Praktikumsarbeit              </w:t>
            </w:r>
          </w:p>
          <w:p w14:paraId="5B7806AC" w14:textId="77777777" w:rsidR="004759C2" w:rsidRPr="004759C2" w:rsidRDefault="004759C2" w:rsidP="004759C2">
            <w:pPr>
              <w:pStyle w:val="m"/>
              <w:spacing w:before="0" w:beforeAutospacing="0" w:after="0" w:afterAutospacing="0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4759C2">
              <w:rPr>
                <w:rFonts w:ascii="Arial" w:hAnsi="Arial" w:cs="Arial"/>
                <w:sz w:val="20"/>
                <w:szCs w:val="20"/>
              </w:rPr>
              <w:t>Studienleistung (SL)</w:t>
            </w:r>
          </w:p>
          <w:p w14:paraId="26A4DD03" w14:textId="77777777" w:rsidR="006E6817" w:rsidRPr="004759C2" w:rsidRDefault="006E6817" w:rsidP="00C477F8">
            <w:pPr>
              <w:rPr>
                <w:rFonts w:cs="Arial"/>
                <w:color w:val="7F7F7F"/>
                <w:kern w:val="16"/>
                <w:sz w:val="20"/>
                <w:szCs w:val="20"/>
              </w:rPr>
            </w:pPr>
          </w:p>
        </w:tc>
      </w:tr>
      <w:tr w:rsidR="00C477F8" w:rsidRPr="00C477F8" w14:paraId="6929258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663E59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516C82F6" w14:textId="77777777" w:rsidR="00A61028" w:rsidRDefault="006E6817" w:rsidP="00C477F8">
            <w:pPr>
              <w:rPr>
                <w:rFonts w:cs="Arial"/>
                <w:color w:val="808080"/>
                <w:kern w:val="16"/>
                <w:sz w:val="20"/>
                <w:szCs w:val="20"/>
              </w:rPr>
            </w:pPr>
            <w:r w:rsidRPr="006E6817">
              <w:rPr>
                <w:rFonts w:cs="Arial"/>
                <w:sz w:val="20"/>
                <w:szCs w:val="20"/>
              </w:rPr>
              <w:t>7. Semester</w:t>
            </w:r>
            <w:r w:rsidRPr="006E6817">
              <w:rPr>
                <w:rFonts w:cs="Arial"/>
                <w:color w:val="808080"/>
                <w:kern w:val="16"/>
                <w:sz w:val="20"/>
                <w:szCs w:val="20"/>
              </w:rPr>
              <w:t xml:space="preserve"> </w:t>
            </w:r>
          </w:p>
          <w:p w14:paraId="4AE909C8" w14:textId="77777777" w:rsidR="006E6817" w:rsidRPr="006E6817" w:rsidRDefault="006E6817" w:rsidP="00C477F8">
            <w:pPr>
              <w:rPr>
                <w:rFonts w:cs="Arial"/>
                <w:color w:val="808080"/>
                <w:kern w:val="16"/>
                <w:sz w:val="20"/>
                <w:szCs w:val="20"/>
              </w:rPr>
            </w:pPr>
          </w:p>
        </w:tc>
      </w:tr>
      <w:tr w:rsidR="00C477F8" w:rsidRPr="00C477F8" w14:paraId="7231E86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A90BC9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4DA11C2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8C17F00" w14:textId="77777777" w:rsidR="00A61028" w:rsidRPr="006E6817" w:rsidRDefault="006E6817" w:rsidP="006E6817">
            <w:pPr>
              <w:rPr>
                <w:rFonts w:cs="Arial"/>
                <w:i/>
                <w:color w:val="808080"/>
                <w:kern w:val="16"/>
                <w:sz w:val="20"/>
                <w:szCs w:val="20"/>
              </w:rPr>
            </w:pPr>
            <w:r w:rsidRPr="006E6817">
              <w:rPr>
                <w:rFonts w:cs="Arial"/>
                <w:sz w:val="20"/>
                <w:szCs w:val="20"/>
              </w:rPr>
              <w:t>Wintersemester</w:t>
            </w:r>
          </w:p>
        </w:tc>
      </w:tr>
      <w:tr w:rsidR="00C477F8" w:rsidRPr="00C477F8" w14:paraId="13857C6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FACD914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2510E09C" w14:textId="77777777" w:rsidR="00A61028" w:rsidRPr="00C477F8" w:rsidRDefault="00A61028" w:rsidP="006E6817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</w:p>
        </w:tc>
      </w:tr>
      <w:tr w:rsidR="00C477F8" w:rsidRPr="00C477F8" w14:paraId="42E00D3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301D94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78F84CA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68A2A6A6" w14:textId="77777777" w:rsidR="00C477F8" w:rsidRPr="006E6817" w:rsidRDefault="00C477F8" w:rsidP="00C477F8">
            <w:pPr>
              <w:rPr>
                <w:rFonts w:cs="Arial"/>
                <w:sz w:val="20"/>
                <w:szCs w:val="20"/>
              </w:rPr>
            </w:pPr>
            <w:r w:rsidRPr="006E6817">
              <w:rPr>
                <w:rFonts w:cs="Arial"/>
                <w:kern w:val="16"/>
                <w:sz w:val="20"/>
                <w:szCs w:val="20"/>
              </w:rPr>
              <w:t>Pflichtmodul</w:t>
            </w:r>
          </w:p>
        </w:tc>
      </w:tr>
      <w:tr w:rsidR="00C477F8" w:rsidRPr="00C477F8" w14:paraId="7DAE9A1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868BC5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550D637D" w14:textId="77777777" w:rsidR="00A61028" w:rsidRPr="00C477F8" w:rsidRDefault="00A61028" w:rsidP="006E6817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2E5B0CFF" w14:textId="77777777" w:rsidR="00EE7788" w:rsidRDefault="00EE7788" w:rsidP="00306C6F"/>
    <w:sectPr w:rsidR="00EE7788" w:rsidSect="00B5252D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5A2D" w14:textId="77777777" w:rsidR="00B5252D" w:rsidRDefault="00B5252D">
      <w:r>
        <w:separator/>
      </w:r>
    </w:p>
  </w:endnote>
  <w:endnote w:type="continuationSeparator" w:id="0">
    <w:p w14:paraId="393E1090" w14:textId="77777777" w:rsidR="00B5252D" w:rsidRDefault="00B5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1A97D3CC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355F232A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1DD4C0D3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05F62BD5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4FFC414D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1B620649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76B2BDDA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4DA4F234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4BEC9E77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4F881272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323889BD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3E08E7D5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6E6817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4759C2">
            <w:rPr>
              <w:rFonts w:cs="Arial"/>
              <w:noProof/>
              <w:color w:val="808080"/>
              <w:sz w:val="20"/>
              <w:szCs w:val="20"/>
            </w:rPr>
            <w:t>1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422A4E7A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5C9E5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B605" w14:textId="77777777" w:rsidR="00B5252D" w:rsidRDefault="00B5252D">
      <w:r>
        <w:separator/>
      </w:r>
    </w:p>
  </w:footnote>
  <w:footnote w:type="continuationSeparator" w:id="0">
    <w:p w14:paraId="139F00CD" w14:textId="77777777" w:rsidR="00B5252D" w:rsidRDefault="00B52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12A9" w14:textId="77777777" w:rsidR="003B0BBE" w:rsidRDefault="003B0BBE">
    <w:pPr>
      <w:pStyle w:val="Header"/>
    </w:pPr>
  </w:p>
  <w:p w14:paraId="4B4AC372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7198" w14:textId="77777777" w:rsidR="005149A5" w:rsidRDefault="00D8263A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39EA870D" wp14:editId="754BD5E9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795A43D4" wp14:editId="16E90358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355954357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1588CE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04320D08" wp14:editId="0F2A9904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167121277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B42C4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4DDD"/>
    <w:rsid w:val="000644B4"/>
    <w:rsid w:val="000C1609"/>
    <w:rsid w:val="000E0CCF"/>
    <w:rsid w:val="00142407"/>
    <w:rsid w:val="0014402C"/>
    <w:rsid w:val="00145B83"/>
    <w:rsid w:val="0017050F"/>
    <w:rsid w:val="00190CDD"/>
    <w:rsid w:val="001F0387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5D35"/>
    <w:rsid w:val="00380322"/>
    <w:rsid w:val="00393118"/>
    <w:rsid w:val="003A6683"/>
    <w:rsid w:val="003B0BBE"/>
    <w:rsid w:val="0041302D"/>
    <w:rsid w:val="0044157E"/>
    <w:rsid w:val="0045778D"/>
    <w:rsid w:val="004759C2"/>
    <w:rsid w:val="00481574"/>
    <w:rsid w:val="0048551A"/>
    <w:rsid w:val="004B4C2E"/>
    <w:rsid w:val="004D2A2A"/>
    <w:rsid w:val="004D2FA2"/>
    <w:rsid w:val="004E27CC"/>
    <w:rsid w:val="005149A5"/>
    <w:rsid w:val="00533E9C"/>
    <w:rsid w:val="00535BF7"/>
    <w:rsid w:val="005420AE"/>
    <w:rsid w:val="005A4B5F"/>
    <w:rsid w:val="005C6DBD"/>
    <w:rsid w:val="005D5E03"/>
    <w:rsid w:val="00602323"/>
    <w:rsid w:val="0061170E"/>
    <w:rsid w:val="006144A8"/>
    <w:rsid w:val="00627CC4"/>
    <w:rsid w:val="006305B0"/>
    <w:rsid w:val="0066305F"/>
    <w:rsid w:val="00686FD4"/>
    <w:rsid w:val="006979E1"/>
    <w:rsid w:val="006B792A"/>
    <w:rsid w:val="006C536B"/>
    <w:rsid w:val="006C7C9E"/>
    <w:rsid w:val="006D3B6C"/>
    <w:rsid w:val="006E4CEC"/>
    <w:rsid w:val="006E6817"/>
    <w:rsid w:val="006E74E6"/>
    <w:rsid w:val="006F45C1"/>
    <w:rsid w:val="006F6369"/>
    <w:rsid w:val="00742F8B"/>
    <w:rsid w:val="007814CF"/>
    <w:rsid w:val="00792546"/>
    <w:rsid w:val="007C3BF7"/>
    <w:rsid w:val="007C3ED8"/>
    <w:rsid w:val="007D3711"/>
    <w:rsid w:val="007D4E8A"/>
    <w:rsid w:val="00800E5A"/>
    <w:rsid w:val="00805734"/>
    <w:rsid w:val="00833824"/>
    <w:rsid w:val="00893DBB"/>
    <w:rsid w:val="008B39E0"/>
    <w:rsid w:val="008E4142"/>
    <w:rsid w:val="008F7424"/>
    <w:rsid w:val="009012E6"/>
    <w:rsid w:val="00927668"/>
    <w:rsid w:val="00941AFE"/>
    <w:rsid w:val="0094782C"/>
    <w:rsid w:val="00953345"/>
    <w:rsid w:val="009824A8"/>
    <w:rsid w:val="00A22E19"/>
    <w:rsid w:val="00A37D11"/>
    <w:rsid w:val="00A61028"/>
    <w:rsid w:val="00A70EC4"/>
    <w:rsid w:val="00AA5281"/>
    <w:rsid w:val="00AD7E62"/>
    <w:rsid w:val="00AF1E68"/>
    <w:rsid w:val="00B31871"/>
    <w:rsid w:val="00B41FE6"/>
    <w:rsid w:val="00B5252D"/>
    <w:rsid w:val="00B53DAE"/>
    <w:rsid w:val="00B73251"/>
    <w:rsid w:val="00C044CB"/>
    <w:rsid w:val="00C06630"/>
    <w:rsid w:val="00C06E3F"/>
    <w:rsid w:val="00C20A1B"/>
    <w:rsid w:val="00C21C69"/>
    <w:rsid w:val="00C477F8"/>
    <w:rsid w:val="00C62ECC"/>
    <w:rsid w:val="00CC17C6"/>
    <w:rsid w:val="00CD6CA0"/>
    <w:rsid w:val="00CD7E6F"/>
    <w:rsid w:val="00CE68A2"/>
    <w:rsid w:val="00CF50B6"/>
    <w:rsid w:val="00D67FC7"/>
    <w:rsid w:val="00D70104"/>
    <w:rsid w:val="00D7418D"/>
    <w:rsid w:val="00D8263A"/>
    <w:rsid w:val="00D93E7D"/>
    <w:rsid w:val="00DA38BA"/>
    <w:rsid w:val="00DB089E"/>
    <w:rsid w:val="00DC2213"/>
    <w:rsid w:val="00DC76D0"/>
    <w:rsid w:val="00E41D89"/>
    <w:rsid w:val="00E44B4A"/>
    <w:rsid w:val="00E6011C"/>
    <w:rsid w:val="00E64B98"/>
    <w:rsid w:val="00EC4CDF"/>
    <w:rsid w:val="00EC5EB2"/>
    <w:rsid w:val="00EE4206"/>
    <w:rsid w:val="00EE7788"/>
    <w:rsid w:val="00F17207"/>
    <w:rsid w:val="00F32DB9"/>
    <w:rsid w:val="00F35F92"/>
    <w:rsid w:val="00F479DE"/>
    <w:rsid w:val="00F56AB0"/>
    <w:rsid w:val="00F67646"/>
    <w:rsid w:val="00F70704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B3E21C"/>
  <w15:chartTrackingRefBased/>
  <w15:docId w15:val="{2B64F36F-F5A1-D942-ADDE-E88FC8A3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  <w:style w:type="paragraph" w:customStyle="1" w:styleId="m">
    <w:name w:val="m"/>
    <w:basedOn w:val="Normal"/>
    <w:rsid w:val="004759C2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2024-04-21T15:31:00Z</dcterms:created>
  <dcterms:modified xsi:type="dcterms:W3CDTF">2024-04-21T15:31:00Z</dcterms:modified>
</cp:coreProperties>
</file>