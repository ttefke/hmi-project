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6999707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55DC81C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076BF57B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53B53404" w14:textId="77777777" w:rsidR="00C477F8" w:rsidRPr="00244A42" w:rsidRDefault="009A30D8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244A42">
              <w:rPr>
                <w:rFonts w:cs="Arial"/>
                <w:b/>
                <w:sz w:val="20"/>
                <w:szCs w:val="20"/>
              </w:rPr>
              <w:t>Halbleitersensoren / MEMS</w:t>
            </w:r>
          </w:p>
        </w:tc>
      </w:tr>
      <w:tr w:rsidR="00C477F8" w:rsidRPr="00C477F8" w14:paraId="229EAA1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E7C7E7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490C7106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7D58CC31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29E6BE9" w14:textId="77777777" w:rsidR="00C477F8" w:rsidRPr="006334BF" w:rsidRDefault="006334BF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6334BF">
              <w:rPr>
                <w:rFonts w:cs="Arial"/>
                <w:sz w:val="20"/>
                <w:szCs w:val="20"/>
              </w:rPr>
              <w:t>Prof. Dr. Schäfer</w:t>
            </w:r>
          </w:p>
        </w:tc>
      </w:tr>
      <w:tr w:rsidR="00C477F8" w:rsidRPr="00C477F8" w14:paraId="12D5713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BEF925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70CDDB9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46EDEDE" w14:textId="77777777" w:rsidR="00244A42" w:rsidRPr="00975407" w:rsidRDefault="00244A42" w:rsidP="00244A42">
            <w:pPr>
              <w:numPr>
                <w:ilvl w:val="0"/>
                <w:numId w:val="6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b/>
                <w:bCs/>
                <w:sz w:val="20"/>
                <w:szCs w:val="20"/>
              </w:rPr>
            </w:pPr>
            <w:r w:rsidRPr="00975407">
              <w:rPr>
                <w:rFonts w:cs="Arial"/>
                <w:sz w:val="20"/>
                <w:szCs w:val="20"/>
              </w:rPr>
              <w:t>Verstehen technischer Grundlagen der Halbleitertechnologie</w:t>
            </w:r>
          </w:p>
          <w:p w14:paraId="4C68B367" w14:textId="77777777" w:rsidR="00244A42" w:rsidRPr="00975407" w:rsidRDefault="00244A42" w:rsidP="00244A42">
            <w:pPr>
              <w:numPr>
                <w:ilvl w:val="0"/>
                <w:numId w:val="6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b/>
                <w:bCs/>
                <w:sz w:val="20"/>
                <w:szCs w:val="20"/>
              </w:rPr>
            </w:pPr>
            <w:r w:rsidRPr="00975407">
              <w:rPr>
                <w:rFonts w:cs="Arial"/>
                <w:sz w:val="20"/>
                <w:szCs w:val="20"/>
              </w:rPr>
              <w:t>Anwendung der Kenntnisse auf typische Halbleitersensoren</w:t>
            </w:r>
          </w:p>
          <w:p w14:paraId="67B75E91" w14:textId="77777777" w:rsidR="00244A42" w:rsidRPr="00975407" w:rsidRDefault="00244A42" w:rsidP="00244A42">
            <w:pPr>
              <w:numPr>
                <w:ilvl w:val="0"/>
                <w:numId w:val="6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b/>
                <w:bCs/>
                <w:sz w:val="20"/>
                <w:szCs w:val="20"/>
              </w:rPr>
            </w:pPr>
            <w:r w:rsidRPr="00975407">
              <w:rPr>
                <w:rFonts w:cs="Arial"/>
                <w:sz w:val="20"/>
                <w:szCs w:val="20"/>
              </w:rPr>
              <w:t>Anwendung der Kenntnisse auf die Herstellung elektromechanischer Mikrosensoren und Aktuatoren</w:t>
            </w:r>
          </w:p>
          <w:p w14:paraId="00B3CCF4" w14:textId="77777777" w:rsidR="00686FD4" w:rsidRPr="00244A42" w:rsidRDefault="00244A42" w:rsidP="00686FD4">
            <w:pPr>
              <w:numPr>
                <w:ilvl w:val="0"/>
                <w:numId w:val="6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355"/>
              <w:rPr>
                <w:rFonts w:cs="Arial"/>
                <w:bCs/>
                <w:sz w:val="20"/>
                <w:szCs w:val="20"/>
              </w:rPr>
            </w:pPr>
            <w:r w:rsidRPr="00975407">
              <w:rPr>
                <w:rFonts w:cs="Arial"/>
                <w:bCs/>
                <w:sz w:val="20"/>
                <w:szCs w:val="20"/>
              </w:rPr>
              <w:t>Kompetenzen entwickeln zum Thema  Halbleitersensoren/MEMS insbesondere in der Medizintechnik</w:t>
            </w:r>
          </w:p>
          <w:p w14:paraId="0CCA4BD0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47CB339E" w14:textId="77777777" w:rsidR="00686FD4" w:rsidRPr="00686FD4" w:rsidRDefault="006334BF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Fachkompetenz 8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59881D8F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Methodenkompetenz </w:t>
            </w:r>
            <w:r w:rsidR="006334BF">
              <w:rPr>
                <w:rFonts w:cs="Arial"/>
                <w:kern w:val="16"/>
                <w:sz w:val="20"/>
                <w:szCs w:val="20"/>
              </w:rPr>
              <w:t>1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55E2E16C" w14:textId="77777777" w:rsidR="00686FD4" w:rsidRPr="00686FD4" w:rsidRDefault="00131228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Systemkompetenz </w:t>
            </w:r>
            <w:r w:rsidR="00E207C0">
              <w:rPr>
                <w:rFonts w:cs="Arial"/>
                <w:kern w:val="16"/>
                <w:sz w:val="20"/>
                <w:szCs w:val="20"/>
              </w:rPr>
              <w:t>1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7BEECA57" w14:textId="77777777" w:rsidR="00A61028" w:rsidRPr="00C477F8" w:rsidRDefault="00686FD4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Sozialkompetenz 0 %  </w:t>
            </w:r>
          </w:p>
        </w:tc>
      </w:tr>
      <w:tr w:rsidR="00C477F8" w:rsidRPr="00C477F8" w14:paraId="4132704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164ACA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2E3FAD67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BEC0722" w14:textId="77777777" w:rsidR="00B62B44" w:rsidRDefault="00244A42" w:rsidP="00B62B44">
            <w:pPr>
              <w:rPr>
                <w:rFonts w:cs="Arial"/>
                <w:sz w:val="20"/>
                <w:szCs w:val="20"/>
              </w:rPr>
            </w:pPr>
            <w:r w:rsidRPr="00975407">
              <w:rPr>
                <w:rFonts w:cs="Arial"/>
                <w:sz w:val="20"/>
                <w:szCs w:val="20"/>
                <w:u w:val="single"/>
              </w:rPr>
              <w:t>Vorlesung:</w:t>
            </w:r>
            <w:r w:rsidRPr="00975407">
              <w:rPr>
                <w:rFonts w:cs="Arial"/>
                <w:sz w:val="20"/>
                <w:szCs w:val="20"/>
              </w:rPr>
              <w:t xml:space="preserve">  Grundlagen der Halbleitertechnologie, physikalische Effekte der HL-Sensorik, Aufbau und Funktion typischer Halbleitersensoren, Mikro-Elektro-Mechanische-Systeme, Aufbau eines Mikrophons als MEMS, MEMS in der Medinzintechnik</w:t>
            </w:r>
          </w:p>
          <w:p w14:paraId="08DA7E78" w14:textId="77777777" w:rsidR="00244A42" w:rsidRPr="00C477F8" w:rsidRDefault="00244A42" w:rsidP="00B62B4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5997101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70A0D7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67B4490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A6187FA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Vorlesung / Übung </w:t>
            </w:r>
            <w:r w:rsidR="00AC2060">
              <w:rPr>
                <w:rFonts w:cs="Arial"/>
                <w:kern w:val="16"/>
                <w:sz w:val="20"/>
                <w:szCs w:val="20"/>
              </w:rPr>
              <w:t>3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5AAA48C7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Praktikum </w:t>
            </w:r>
            <w:r w:rsidR="00AC2060">
              <w:rPr>
                <w:rFonts w:cs="Arial"/>
                <w:kern w:val="16"/>
                <w:sz w:val="20"/>
                <w:szCs w:val="20"/>
              </w:rPr>
              <w:t>1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51B6D4A8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Anteil Vorlesung </w:t>
            </w:r>
            <w:r w:rsidR="00244A42">
              <w:rPr>
                <w:rFonts w:cs="Arial"/>
                <w:kern w:val="16"/>
                <w:sz w:val="20"/>
                <w:szCs w:val="20"/>
              </w:rPr>
              <w:t>3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6E090D1E" w14:textId="77777777" w:rsidR="00686FD4" w:rsidRDefault="00B62B4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Anteil Übung 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6C491ACD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andere Lehr- und Lernformen:  </w:t>
            </w:r>
          </w:p>
          <w:p w14:paraId="4B9621AF" w14:textId="77777777" w:rsidR="00A61028" w:rsidRPr="00C477F8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23FFFDC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35204B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4C8B0A8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D201CDD" w14:textId="77777777" w:rsidR="00A61028" w:rsidRPr="00C477F8" w:rsidRDefault="00686FD4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keine </w:t>
            </w:r>
          </w:p>
        </w:tc>
      </w:tr>
      <w:tr w:rsidR="00C477F8" w:rsidRPr="00C477F8" w14:paraId="654BEFE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EB6F38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3BA8C1FB" w14:textId="77777777" w:rsidR="00A61028" w:rsidRDefault="00813AB5" w:rsidP="00813AB5">
            <w:pPr>
              <w:tabs>
                <w:tab w:val="left" w:pos="355"/>
              </w:tabs>
              <w:ind w:firstLine="72"/>
              <w:rPr>
                <w:rFonts w:cs="Arial"/>
                <w:sz w:val="20"/>
                <w:szCs w:val="20"/>
              </w:rPr>
            </w:pPr>
            <w:r w:rsidRPr="00813AB5">
              <w:rPr>
                <w:rFonts w:cs="Arial"/>
                <w:sz w:val="20"/>
                <w:szCs w:val="20"/>
              </w:rPr>
              <w:t>Skripte</w:t>
            </w:r>
          </w:p>
          <w:p w14:paraId="54268868" w14:textId="77777777" w:rsidR="00813AB5" w:rsidRPr="00C477F8" w:rsidRDefault="00813AB5" w:rsidP="00813AB5">
            <w:pPr>
              <w:tabs>
                <w:tab w:val="left" w:pos="355"/>
              </w:tabs>
              <w:ind w:firstLine="72"/>
              <w:rPr>
                <w:rFonts w:cs="Arial"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65F0E40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D3F1689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68504049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9BF2B66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2D855DE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56A04E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2F4A78D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09C988" w14:textId="77777777" w:rsidR="00A61028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kern w:val="16"/>
                <w:sz w:val="6"/>
                <w:szCs w:val="6"/>
              </w:rPr>
              <w:tab/>
            </w:r>
          </w:p>
        </w:tc>
      </w:tr>
      <w:tr w:rsidR="00C477F8" w:rsidRPr="00C477F8" w14:paraId="732E9C2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070CF5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32CF4E0B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55F1C533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7272120" w14:textId="77777777" w:rsidR="00A61028" w:rsidRPr="00813AB5" w:rsidRDefault="00813AB5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  <w:r w:rsidRPr="00813AB5">
              <w:rPr>
                <w:sz w:val="20"/>
                <w:szCs w:val="20"/>
              </w:rPr>
              <w:t>Präsenzzeit 60h  + Selbststudium 90h  = 150h =  5 Credit Punkte</w:t>
            </w:r>
            <w:r w:rsidRPr="00813AB5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6C0E0EE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E2A0BC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0E12387F" w14:textId="77777777" w:rsidR="00A61028" w:rsidRPr="00C477F8" w:rsidRDefault="00813AB5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813AB5">
              <w:rPr>
                <w:sz w:val="20"/>
                <w:szCs w:val="20"/>
              </w:rPr>
              <w:t>5 Credit Punkte</w:t>
            </w:r>
            <w:r w:rsidRPr="00813AB5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0EE9AC5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25E27D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212BCD1C" w14:textId="77777777" w:rsidR="00B62B44" w:rsidRDefault="00813AB5" w:rsidP="00813AB5">
            <w:pPr>
              <w:rPr>
                <w:rFonts w:cs="Arial"/>
                <w:sz w:val="20"/>
                <w:szCs w:val="20"/>
              </w:rPr>
            </w:pPr>
            <w:r w:rsidRPr="00813AB5">
              <w:rPr>
                <w:rFonts w:cs="Arial"/>
                <w:sz w:val="20"/>
                <w:szCs w:val="20"/>
              </w:rPr>
              <w:t>Bezeichnung der Fachprüfung</w:t>
            </w:r>
            <w:r w:rsidR="00B62B44">
              <w:rPr>
                <w:rFonts w:cs="Arial"/>
                <w:sz w:val="20"/>
                <w:szCs w:val="20"/>
              </w:rPr>
              <w:t>:</w:t>
            </w:r>
          </w:p>
          <w:p w14:paraId="286868D7" w14:textId="77777777" w:rsidR="00A61028" w:rsidRDefault="00813AB5" w:rsidP="00813AB5">
            <w:pPr>
              <w:rPr>
                <w:rFonts w:cs="Arial"/>
                <w:sz w:val="20"/>
                <w:szCs w:val="20"/>
              </w:rPr>
            </w:pPr>
            <w:r w:rsidRPr="00813AB5">
              <w:rPr>
                <w:rFonts w:cs="Arial"/>
                <w:sz w:val="20"/>
                <w:szCs w:val="20"/>
              </w:rPr>
              <w:t>schriftliche Prüfung</w:t>
            </w:r>
          </w:p>
          <w:p w14:paraId="488AC663" w14:textId="77777777" w:rsidR="00813AB5" w:rsidRPr="00C477F8" w:rsidRDefault="00813AB5" w:rsidP="00813AB5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5CA507F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585606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58D0C867" w14:textId="77777777" w:rsidR="00A61028" w:rsidRPr="00813AB5" w:rsidRDefault="00AC2060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  <w:r w:rsidR="00813AB5" w:rsidRPr="00813AB5">
              <w:rPr>
                <w:rFonts w:cs="Arial"/>
                <w:sz w:val="20"/>
                <w:szCs w:val="20"/>
              </w:rPr>
              <w:t>. Semester</w:t>
            </w:r>
            <w:r w:rsidR="00813AB5" w:rsidRPr="00813AB5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71ADBC6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22F3B7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2909089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A9A6F53" w14:textId="77777777" w:rsidR="00A61028" w:rsidRPr="00C477F8" w:rsidRDefault="00AC2060" w:rsidP="00AC2060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Wintersemester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7F82959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120F7C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58CDA691" w14:textId="77777777" w:rsidR="00C477F8" w:rsidRPr="00813AB5" w:rsidRDefault="00813AB5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813AB5">
              <w:rPr>
                <w:rFonts w:cs="Arial"/>
                <w:kern w:val="16"/>
                <w:sz w:val="20"/>
                <w:szCs w:val="20"/>
              </w:rPr>
              <w:t>4SWS</w:t>
            </w:r>
          </w:p>
          <w:p w14:paraId="647BE164" w14:textId="77777777" w:rsidR="00A61028" w:rsidRPr="00C477F8" w:rsidRDefault="00A61028" w:rsidP="00C477F8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C477F8" w14:paraId="1A1FAD9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FB0A62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46E3152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10AEB9EF" w14:textId="77777777" w:rsidR="00C477F8" w:rsidRPr="00813AB5" w:rsidRDefault="00813AB5" w:rsidP="00C477F8">
            <w:pPr>
              <w:rPr>
                <w:rFonts w:cs="Arial"/>
                <w:sz w:val="20"/>
                <w:szCs w:val="20"/>
              </w:rPr>
            </w:pPr>
            <w:r w:rsidRPr="00813AB5">
              <w:rPr>
                <w:rFonts w:cs="Arial"/>
                <w:sz w:val="20"/>
                <w:szCs w:val="20"/>
              </w:rPr>
              <w:t>technisches Pflichtmodul</w:t>
            </w:r>
          </w:p>
        </w:tc>
      </w:tr>
      <w:tr w:rsidR="00C477F8" w:rsidRPr="00C477F8" w14:paraId="35E5540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C5424D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53155C63" w14:textId="77777777" w:rsidR="00C477F8" w:rsidRDefault="00C477F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  <w:p w14:paraId="75862278" w14:textId="77777777" w:rsidR="00A61028" w:rsidRPr="00C477F8" w:rsidRDefault="00A61028" w:rsidP="00C477F8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39D447F6" w14:textId="77777777" w:rsidR="00EE7788" w:rsidRDefault="00EE7788" w:rsidP="00306C6F"/>
    <w:sectPr w:rsidR="00EE7788" w:rsidSect="002273C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88C1" w14:textId="77777777" w:rsidR="002273CF" w:rsidRDefault="002273CF">
      <w:r>
        <w:separator/>
      </w:r>
    </w:p>
  </w:endnote>
  <w:endnote w:type="continuationSeparator" w:id="0">
    <w:p w14:paraId="4B20A155" w14:textId="77777777" w:rsidR="002273CF" w:rsidRDefault="0022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00E55FAC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3380AD1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6A7CD638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523314A5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0CABEE90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3AEBBE0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07A30AC6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7A93F02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870B128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649182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D3195F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62523AB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C44A98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C44A98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14E0F951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70C2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0389" w14:textId="77777777" w:rsidR="002273CF" w:rsidRDefault="002273CF">
      <w:r>
        <w:separator/>
      </w:r>
    </w:p>
  </w:footnote>
  <w:footnote w:type="continuationSeparator" w:id="0">
    <w:p w14:paraId="1C98AA27" w14:textId="77777777" w:rsidR="002273CF" w:rsidRDefault="0022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573A" w14:textId="77777777" w:rsidR="003B0BBE" w:rsidRDefault="003B0BBE">
    <w:pPr>
      <w:pStyle w:val="Header"/>
    </w:pPr>
  </w:p>
  <w:p w14:paraId="550A27C8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C356" w14:textId="77777777" w:rsidR="005149A5" w:rsidRDefault="00616B53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31376F3E" wp14:editId="36B374AA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1D8F811D" wp14:editId="255909D5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66385888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EB5D2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63DAF11D" wp14:editId="6160E357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825561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A64A8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A0F"/>
    <w:multiLevelType w:val="hybridMultilevel"/>
    <w:tmpl w:val="47C018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512B"/>
    <w:multiLevelType w:val="hybridMultilevel"/>
    <w:tmpl w:val="5AF83B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7545"/>
    <w:multiLevelType w:val="hybridMultilevel"/>
    <w:tmpl w:val="709C9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078D2"/>
    <w:multiLevelType w:val="hybridMultilevel"/>
    <w:tmpl w:val="D2CA38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04426"/>
    <w:multiLevelType w:val="hybridMultilevel"/>
    <w:tmpl w:val="3F809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E6C8C"/>
    <w:multiLevelType w:val="multilevel"/>
    <w:tmpl w:val="30DA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080571">
    <w:abstractNumId w:val="3"/>
  </w:num>
  <w:num w:numId="2" w16cid:durableId="315955538">
    <w:abstractNumId w:val="0"/>
  </w:num>
  <w:num w:numId="3" w16cid:durableId="340861287">
    <w:abstractNumId w:val="2"/>
  </w:num>
  <w:num w:numId="4" w16cid:durableId="640234839">
    <w:abstractNumId w:val="4"/>
  </w:num>
  <w:num w:numId="5" w16cid:durableId="85854475">
    <w:abstractNumId w:val="1"/>
  </w:num>
  <w:num w:numId="6" w16cid:durableId="724107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05733"/>
    <w:rsid w:val="00031D17"/>
    <w:rsid w:val="00034DDD"/>
    <w:rsid w:val="000644B4"/>
    <w:rsid w:val="000C1609"/>
    <w:rsid w:val="000E0CCF"/>
    <w:rsid w:val="00131228"/>
    <w:rsid w:val="00142407"/>
    <w:rsid w:val="0014402C"/>
    <w:rsid w:val="00145B83"/>
    <w:rsid w:val="0017050F"/>
    <w:rsid w:val="00190CDD"/>
    <w:rsid w:val="001C2249"/>
    <w:rsid w:val="001F0387"/>
    <w:rsid w:val="002273CF"/>
    <w:rsid w:val="00244A42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3848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937C4"/>
    <w:rsid w:val="004B4C2E"/>
    <w:rsid w:val="004D2A2A"/>
    <w:rsid w:val="004D2FA2"/>
    <w:rsid w:val="004E27CC"/>
    <w:rsid w:val="005149A5"/>
    <w:rsid w:val="00535BF7"/>
    <w:rsid w:val="005420AE"/>
    <w:rsid w:val="005A4B5F"/>
    <w:rsid w:val="005C6DBD"/>
    <w:rsid w:val="005D5E03"/>
    <w:rsid w:val="0061170E"/>
    <w:rsid w:val="006144A8"/>
    <w:rsid w:val="00616B53"/>
    <w:rsid w:val="00627CC4"/>
    <w:rsid w:val="006334BF"/>
    <w:rsid w:val="0064382F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814CF"/>
    <w:rsid w:val="00792546"/>
    <w:rsid w:val="007C3BF7"/>
    <w:rsid w:val="007C3ED8"/>
    <w:rsid w:val="007D3711"/>
    <w:rsid w:val="007D4E8A"/>
    <w:rsid w:val="00800E5A"/>
    <w:rsid w:val="00805734"/>
    <w:rsid w:val="00813AB5"/>
    <w:rsid w:val="00833824"/>
    <w:rsid w:val="00893DBB"/>
    <w:rsid w:val="008B39E0"/>
    <w:rsid w:val="008E4142"/>
    <w:rsid w:val="008F7424"/>
    <w:rsid w:val="009012E6"/>
    <w:rsid w:val="00941AFE"/>
    <w:rsid w:val="00953345"/>
    <w:rsid w:val="009824A8"/>
    <w:rsid w:val="009A30D8"/>
    <w:rsid w:val="00A22E19"/>
    <w:rsid w:val="00A37D11"/>
    <w:rsid w:val="00A61028"/>
    <w:rsid w:val="00A70EC4"/>
    <w:rsid w:val="00AA5281"/>
    <w:rsid w:val="00AB6EA1"/>
    <w:rsid w:val="00AC2060"/>
    <w:rsid w:val="00AD7E62"/>
    <w:rsid w:val="00AF1E68"/>
    <w:rsid w:val="00B31871"/>
    <w:rsid w:val="00B41FE6"/>
    <w:rsid w:val="00B53DAE"/>
    <w:rsid w:val="00B62B44"/>
    <w:rsid w:val="00B73251"/>
    <w:rsid w:val="00C06630"/>
    <w:rsid w:val="00C06E3F"/>
    <w:rsid w:val="00C20A1B"/>
    <w:rsid w:val="00C44A98"/>
    <w:rsid w:val="00C477F8"/>
    <w:rsid w:val="00C62ECC"/>
    <w:rsid w:val="00CD6CA0"/>
    <w:rsid w:val="00CD7E6F"/>
    <w:rsid w:val="00CE68A2"/>
    <w:rsid w:val="00CF50B6"/>
    <w:rsid w:val="00D2236D"/>
    <w:rsid w:val="00D419AF"/>
    <w:rsid w:val="00D67FC7"/>
    <w:rsid w:val="00D70104"/>
    <w:rsid w:val="00D73C86"/>
    <w:rsid w:val="00D7418D"/>
    <w:rsid w:val="00D93E7D"/>
    <w:rsid w:val="00DA38BA"/>
    <w:rsid w:val="00DB089E"/>
    <w:rsid w:val="00DC2213"/>
    <w:rsid w:val="00DC76D0"/>
    <w:rsid w:val="00E207C0"/>
    <w:rsid w:val="00E41D89"/>
    <w:rsid w:val="00E44B4A"/>
    <w:rsid w:val="00E64B98"/>
    <w:rsid w:val="00EC4CDF"/>
    <w:rsid w:val="00EC5EB2"/>
    <w:rsid w:val="00EE4206"/>
    <w:rsid w:val="00EE7788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BB3AC5"/>
  <w15:chartTrackingRefBased/>
  <w15:docId w15:val="{1FE917A5-D5F6-524B-BE15-376E908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2024-04-21T15:32:00Z</dcterms:created>
  <dcterms:modified xsi:type="dcterms:W3CDTF">2024-04-21T15:32:00Z</dcterms:modified>
</cp:coreProperties>
</file>