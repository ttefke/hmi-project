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27DC360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0BE31FF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234E77F0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145BFBEC" w14:textId="77777777" w:rsidR="00C477F8" w:rsidRPr="00E73D06" w:rsidRDefault="00E73D06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 w:rsidRPr="00E73D06">
              <w:rPr>
                <w:rFonts w:cs="Arial"/>
                <w:b/>
                <w:sz w:val="20"/>
                <w:szCs w:val="20"/>
              </w:rPr>
              <w:t>Hochfrequenz-Schaltungstechnik</w:t>
            </w:r>
          </w:p>
        </w:tc>
      </w:tr>
      <w:tr w:rsidR="00C477F8" w:rsidRPr="00C477F8" w14:paraId="67CB83B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6113AE1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1E0C9425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639C1114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75480A99" w14:textId="77777777" w:rsidR="00C477F8" w:rsidRPr="00E73D06" w:rsidRDefault="00E73D06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E73D06">
              <w:rPr>
                <w:rFonts w:cs="Arial"/>
                <w:sz w:val="20"/>
                <w:szCs w:val="20"/>
              </w:rPr>
              <w:t>Prof. Dr.-Ing. Reinhold Michelfeit</w:t>
            </w:r>
          </w:p>
        </w:tc>
      </w:tr>
      <w:tr w:rsidR="00C477F8" w:rsidRPr="00C477F8" w14:paraId="0ABED57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589188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777E3E4A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128A1E1" w14:textId="77777777" w:rsidR="00E73D06" w:rsidRPr="00E73D06" w:rsidRDefault="00E73D06" w:rsidP="00E73D06">
            <w:pPr>
              <w:rPr>
                <w:rFonts w:cs="Arial"/>
                <w:sz w:val="20"/>
                <w:szCs w:val="20"/>
              </w:rPr>
            </w:pPr>
            <w:r w:rsidRPr="00E73D06">
              <w:rPr>
                <w:rFonts w:cs="Arial"/>
                <w:bCs/>
                <w:sz w:val="20"/>
                <w:szCs w:val="20"/>
              </w:rPr>
              <w:t>Die Studierenden</w:t>
            </w:r>
            <w:r w:rsidRPr="00E73D06">
              <w:rPr>
                <w:rFonts w:cs="Arial"/>
                <w:sz w:val="20"/>
                <w:szCs w:val="20"/>
              </w:rPr>
              <w:t xml:space="preserve"> sind in der Lage, passive und aktive Hf-Schaltungen mit Y-Parameter-Signalflußgraphen zu beschreiben und mit der erweiterten Mason’schen Formel zu analysieren. Sie verstehen die Funktion von passiven und aktiven Hf-Schaltungen und sind in der Lage, die Funktionen der Schaltungen vergleichend zu bewerten.</w:t>
            </w:r>
          </w:p>
          <w:p w14:paraId="4ED71E76" w14:textId="77777777" w:rsid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2DB87A06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Die Veranstaltung vermittelt überwiegend </w:t>
            </w:r>
          </w:p>
          <w:p w14:paraId="192DF3E6" w14:textId="77777777" w:rsidR="00686FD4" w:rsidRPr="00686FD4" w:rsidRDefault="00E73D06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Fachkompetenz 4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12F28F7B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Methodenkompetenz </w:t>
            </w:r>
            <w:r w:rsidR="00E73D06">
              <w:rPr>
                <w:rFonts w:cs="Arial"/>
                <w:kern w:val="16"/>
                <w:sz w:val="20"/>
                <w:szCs w:val="20"/>
              </w:rPr>
              <w:t>6</w:t>
            </w:r>
            <w:r w:rsidRPr="00686FD4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7E771BC0" w14:textId="77777777" w:rsidR="00686FD4" w:rsidRPr="00686FD4" w:rsidRDefault="00131228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Systemkompetenz 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3A708C30" w14:textId="77777777" w:rsidR="00A61028" w:rsidRPr="00C477F8" w:rsidRDefault="00686FD4" w:rsidP="00686FD4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Sozialkompetenz 0 %  </w:t>
            </w:r>
          </w:p>
        </w:tc>
      </w:tr>
      <w:tr w:rsidR="00C477F8" w:rsidRPr="00C477F8" w14:paraId="02A6EF7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60F3F3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21FA1CA5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329A7BB" w14:textId="77777777" w:rsidR="009D7AEA" w:rsidRPr="009D7AEA" w:rsidRDefault="009D7AEA" w:rsidP="009D7AEA">
            <w:pPr>
              <w:numPr>
                <w:ilvl w:val="0"/>
                <w:numId w:val="6"/>
              </w:numPr>
              <w:tabs>
                <w:tab w:val="clear" w:pos="720"/>
                <w:tab w:val="num" w:pos="355"/>
              </w:tabs>
              <w:suppressAutoHyphens/>
              <w:ind w:hanging="720"/>
              <w:rPr>
                <w:rFonts w:cs="Arial"/>
                <w:sz w:val="20"/>
                <w:szCs w:val="20"/>
              </w:rPr>
            </w:pPr>
            <w:r w:rsidRPr="009D7AEA">
              <w:rPr>
                <w:rFonts w:cs="Arial"/>
                <w:sz w:val="20"/>
                <w:szCs w:val="20"/>
              </w:rPr>
              <w:t>Graphentheoretische Grundlagen.</w:t>
            </w:r>
          </w:p>
          <w:p w14:paraId="401476D8" w14:textId="77777777" w:rsidR="009D7AEA" w:rsidRPr="009D7AEA" w:rsidRDefault="009D7AEA" w:rsidP="009D7AEA">
            <w:pPr>
              <w:numPr>
                <w:ilvl w:val="0"/>
                <w:numId w:val="6"/>
              </w:numPr>
              <w:tabs>
                <w:tab w:val="clear" w:pos="720"/>
                <w:tab w:val="num" w:pos="355"/>
              </w:tabs>
              <w:suppressAutoHyphens/>
              <w:ind w:hanging="720"/>
              <w:rPr>
                <w:rFonts w:cs="Arial"/>
                <w:sz w:val="20"/>
                <w:szCs w:val="20"/>
              </w:rPr>
            </w:pPr>
            <w:r w:rsidRPr="009D7AEA">
              <w:rPr>
                <w:rFonts w:cs="Arial"/>
                <w:sz w:val="20"/>
                <w:szCs w:val="20"/>
              </w:rPr>
              <w:t>Schaltungsanalyse mit Y-Parameter-Signalflußgraphen (YSFG)</w:t>
            </w:r>
          </w:p>
          <w:p w14:paraId="6C200200" w14:textId="77777777" w:rsidR="009D7AEA" w:rsidRPr="009D7AEA" w:rsidRDefault="009D7AEA" w:rsidP="009D7AEA">
            <w:pPr>
              <w:numPr>
                <w:ilvl w:val="1"/>
                <w:numId w:val="6"/>
              </w:numPr>
              <w:tabs>
                <w:tab w:val="clear" w:pos="1440"/>
                <w:tab w:val="num" w:pos="922"/>
              </w:tabs>
              <w:suppressAutoHyphens/>
              <w:ind w:left="922" w:hanging="567"/>
              <w:rPr>
                <w:rFonts w:cs="Arial"/>
                <w:sz w:val="20"/>
                <w:szCs w:val="20"/>
              </w:rPr>
            </w:pPr>
            <w:r w:rsidRPr="009D7AEA">
              <w:rPr>
                <w:rFonts w:cs="Arial"/>
                <w:sz w:val="20"/>
                <w:szCs w:val="20"/>
              </w:rPr>
              <w:t>Regeln für den Aufbau des YSFG für passive und aktive Hf-Schaltungen.</w:t>
            </w:r>
          </w:p>
          <w:p w14:paraId="22F9A96C" w14:textId="77777777" w:rsidR="009D7AEA" w:rsidRPr="009D7AEA" w:rsidRDefault="009D7AEA" w:rsidP="009D7AEA">
            <w:pPr>
              <w:numPr>
                <w:ilvl w:val="1"/>
                <w:numId w:val="6"/>
              </w:numPr>
              <w:tabs>
                <w:tab w:val="clear" w:pos="1440"/>
                <w:tab w:val="num" w:pos="922"/>
              </w:tabs>
              <w:suppressAutoHyphens/>
              <w:ind w:left="922" w:hanging="567"/>
              <w:rPr>
                <w:rFonts w:cs="Arial"/>
                <w:sz w:val="20"/>
                <w:szCs w:val="20"/>
              </w:rPr>
            </w:pPr>
            <w:r w:rsidRPr="009D7AEA">
              <w:rPr>
                <w:rFonts w:cs="Arial"/>
                <w:sz w:val="20"/>
                <w:szCs w:val="20"/>
              </w:rPr>
              <w:t>Zyklen und Bahnen im YSFG</w:t>
            </w:r>
          </w:p>
          <w:p w14:paraId="5EE54B9B" w14:textId="77777777" w:rsidR="009D7AEA" w:rsidRPr="009D7AEA" w:rsidRDefault="009D7AEA" w:rsidP="009D7AEA">
            <w:pPr>
              <w:numPr>
                <w:ilvl w:val="1"/>
                <w:numId w:val="6"/>
              </w:numPr>
              <w:tabs>
                <w:tab w:val="clear" w:pos="1440"/>
                <w:tab w:val="num" w:pos="922"/>
              </w:tabs>
              <w:suppressAutoHyphens/>
              <w:ind w:left="922" w:hanging="567"/>
              <w:rPr>
                <w:rFonts w:cs="Arial"/>
                <w:sz w:val="20"/>
                <w:szCs w:val="20"/>
              </w:rPr>
            </w:pPr>
            <w:r w:rsidRPr="009D7AEA">
              <w:rPr>
                <w:rFonts w:cs="Arial"/>
                <w:sz w:val="20"/>
                <w:szCs w:val="20"/>
              </w:rPr>
              <w:t>Analyse von passiven und aktiven Hf-Schaltungen mit der erweiterten Masonschen „Non Touching Loop Rule“</w:t>
            </w:r>
          </w:p>
          <w:p w14:paraId="1D925C11" w14:textId="77777777" w:rsidR="009D7AEA" w:rsidRPr="009D7AEA" w:rsidRDefault="009D7AEA" w:rsidP="009D7AEA">
            <w:pPr>
              <w:numPr>
                <w:ilvl w:val="0"/>
                <w:numId w:val="6"/>
              </w:numPr>
              <w:tabs>
                <w:tab w:val="clear" w:pos="720"/>
                <w:tab w:val="num" w:pos="355"/>
              </w:tabs>
              <w:suppressAutoHyphens/>
              <w:ind w:hanging="720"/>
              <w:rPr>
                <w:rFonts w:cs="Arial"/>
                <w:sz w:val="20"/>
                <w:szCs w:val="20"/>
              </w:rPr>
            </w:pPr>
            <w:r w:rsidRPr="009D7AEA">
              <w:rPr>
                <w:rFonts w:cs="Arial"/>
                <w:sz w:val="20"/>
                <w:szCs w:val="20"/>
              </w:rPr>
              <w:t>Schaltungsanalysen</w:t>
            </w:r>
          </w:p>
          <w:p w14:paraId="12E2BB17" w14:textId="77777777" w:rsidR="009D7AEA" w:rsidRPr="009D7AEA" w:rsidRDefault="009D7AEA" w:rsidP="009D7AEA">
            <w:pPr>
              <w:numPr>
                <w:ilvl w:val="1"/>
                <w:numId w:val="6"/>
              </w:numPr>
              <w:tabs>
                <w:tab w:val="clear" w:pos="1440"/>
                <w:tab w:val="num" w:pos="922"/>
              </w:tabs>
              <w:suppressAutoHyphens/>
              <w:ind w:left="922" w:hanging="567"/>
              <w:rPr>
                <w:rFonts w:cs="Arial"/>
                <w:sz w:val="20"/>
                <w:szCs w:val="20"/>
              </w:rPr>
            </w:pPr>
            <w:r w:rsidRPr="009D7AEA">
              <w:rPr>
                <w:rFonts w:cs="Arial"/>
                <w:sz w:val="20"/>
                <w:szCs w:val="20"/>
              </w:rPr>
              <w:t>Schaltungen mit Kondensatoren, Spulen, Leitungen und Übertragern</w:t>
            </w:r>
          </w:p>
          <w:p w14:paraId="1F301CB3" w14:textId="77777777" w:rsidR="009D7AEA" w:rsidRPr="009D7AEA" w:rsidRDefault="009D7AEA" w:rsidP="009D7AEA">
            <w:pPr>
              <w:numPr>
                <w:ilvl w:val="2"/>
                <w:numId w:val="6"/>
              </w:numPr>
              <w:tabs>
                <w:tab w:val="clear" w:pos="2160"/>
                <w:tab w:val="num" w:pos="1631"/>
              </w:tabs>
              <w:suppressAutoHyphens/>
              <w:ind w:hanging="954"/>
              <w:rPr>
                <w:rFonts w:cs="Arial"/>
                <w:sz w:val="20"/>
                <w:szCs w:val="20"/>
              </w:rPr>
            </w:pPr>
            <w:r w:rsidRPr="009D7AEA">
              <w:rPr>
                <w:rFonts w:cs="Arial"/>
                <w:sz w:val="20"/>
                <w:szCs w:val="20"/>
              </w:rPr>
              <w:t>Breitbandige Richtungskoppler</w:t>
            </w:r>
          </w:p>
          <w:p w14:paraId="13C9D379" w14:textId="77777777" w:rsidR="009D7AEA" w:rsidRPr="009D7AEA" w:rsidRDefault="009D7AEA" w:rsidP="009D7AEA">
            <w:pPr>
              <w:numPr>
                <w:ilvl w:val="2"/>
                <w:numId w:val="6"/>
              </w:numPr>
              <w:tabs>
                <w:tab w:val="clear" w:pos="2160"/>
                <w:tab w:val="num" w:pos="1631"/>
              </w:tabs>
              <w:suppressAutoHyphens/>
              <w:ind w:hanging="954"/>
              <w:rPr>
                <w:rFonts w:cs="Arial"/>
                <w:sz w:val="20"/>
                <w:szCs w:val="20"/>
              </w:rPr>
            </w:pPr>
            <w:r w:rsidRPr="009D7AEA">
              <w:rPr>
                <w:rFonts w:cs="Arial"/>
                <w:sz w:val="20"/>
                <w:szCs w:val="20"/>
              </w:rPr>
              <w:t>Baluns</w:t>
            </w:r>
          </w:p>
          <w:p w14:paraId="40C297A2" w14:textId="77777777" w:rsidR="009D7AEA" w:rsidRPr="009D7AEA" w:rsidRDefault="009D7AEA" w:rsidP="009D7AEA">
            <w:pPr>
              <w:numPr>
                <w:ilvl w:val="2"/>
                <w:numId w:val="6"/>
              </w:numPr>
              <w:tabs>
                <w:tab w:val="clear" w:pos="2160"/>
                <w:tab w:val="num" w:pos="1631"/>
              </w:tabs>
              <w:suppressAutoHyphens/>
              <w:ind w:hanging="954"/>
              <w:rPr>
                <w:rFonts w:cs="Arial"/>
                <w:sz w:val="20"/>
                <w:szCs w:val="20"/>
              </w:rPr>
            </w:pPr>
            <w:r w:rsidRPr="009D7AEA">
              <w:rPr>
                <w:rFonts w:cs="Arial"/>
                <w:sz w:val="20"/>
                <w:szCs w:val="20"/>
              </w:rPr>
              <w:t>Hybride</w:t>
            </w:r>
          </w:p>
          <w:p w14:paraId="043FF10E" w14:textId="77777777" w:rsidR="009D7AEA" w:rsidRPr="009D7AEA" w:rsidRDefault="009D7AEA" w:rsidP="009D7AEA">
            <w:pPr>
              <w:numPr>
                <w:ilvl w:val="2"/>
                <w:numId w:val="6"/>
              </w:numPr>
              <w:tabs>
                <w:tab w:val="clear" w:pos="2160"/>
                <w:tab w:val="num" w:pos="1631"/>
              </w:tabs>
              <w:suppressAutoHyphens/>
              <w:ind w:hanging="954"/>
              <w:rPr>
                <w:rFonts w:cs="Arial"/>
                <w:sz w:val="20"/>
                <w:szCs w:val="20"/>
              </w:rPr>
            </w:pPr>
            <w:r w:rsidRPr="009D7AEA">
              <w:rPr>
                <w:rFonts w:cs="Arial"/>
                <w:sz w:val="20"/>
                <w:szCs w:val="20"/>
              </w:rPr>
              <w:t>Bagley-Polygone</w:t>
            </w:r>
          </w:p>
          <w:p w14:paraId="240F5957" w14:textId="77777777" w:rsidR="009D7AEA" w:rsidRPr="009D7AEA" w:rsidRDefault="009D7AEA" w:rsidP="009D7AEA">
            <w:pPr>
              <w:numPr>
                <w:ilvl w:val="2"/>
                <w:numId w:val="6"/>
              </w:numPr>
              <w:tabs>
                <w:tab w:val="clear" w:pos="2160"/>
                <w:tab w:val="num" w:pos="1631"/>
              </w:tabs>
              <w:suppressAutoHyphens/>
              <w:ind w:hanging="954"/>
              <w:rPr>
                <w:rFonts w:cs="Arial"/>
                <w:sz w:val="20"/>
                <w:szCs w:val="20"/>
              </w:rPr>
            </w:pPr>
            <w:r w:rsidRPr="009D7AEA">
              <w:rPr>
                <w:rFonts w:cs="Arial"/>
                <w:sz w:val="20"/>
                <w:szCs w:val="20"/>
              </w:rPr>
              <w:t>Ein- und zweistufige Wilkinsonteiler</w:t>
            </w:r>
          </w:p>
          <w:p w14:paraId="7BE31B5E" w14:textId="77777777" w:rsidR="009D7AEA" w:rsidRPr="009D7AEA" w:rsidRDefault="009D7AEA" w:rsidP="009D7AEA">
            <w:pPr>
              <w:numPr>
                <w:ilvl w:val="1"/>
                <w:numId w:val="6"/>
              </w:numPr>
              <w:tabs>
                <w:tab w:val="clear" w:pos="1440"/>
                <w:tab w:val="num" w:pos="922"/>
              </w:tabs>
              <w:suppressAutoHyphens/>
              <w:ind w:hanging="1085"/>
              <w:rPr>
                <w:rFonts w:cs="Arial"/>
                <w:sz w:val="20"/>
                <w:szCs w:val="20"/>
              </w:rPr>
            </w:pPr>
            <w:r w:rsidRPr="009D7AEA">
              <w:rPr>
                <w:rFonts w:cs="Arial"/>
                <w:sz w:val="20"/>
                <w:szCs w:val="20"/>
              </w:rPr>
              <w:t>Schaltungen mit aktiven Komponenten</w:t>
            </w:r>
          </w:p>
          <w:p w14:paraId="529DF143" w14:textId="77777777" w:rsidR="009D7AEA" w:rsidRPr="009D7AEA" w:rsidRDefault="009D7AEA" w:rsidP="009D7AEA">
            <w:pPr>
              <w:numPr>
                <w:ilvl w:val="2"/>
                <w:numId w:val="6"/>
              </w:numPr>
              <w:tabs>
                <w:tab w:val="clear" w:pos="2160"/>
                <w:tab w:val="num" w:pos="1631"/>
              </w:tabs>
              <w:suppressAutoHyphens/>
              <w:ind w:left="1631" w:hanging="425"/>
              <w:rPr>
                <w:rFonts w:cs="Arial"/>
                <w:sz w:val="20"/>
                <w:szCs w:val="20"/>
              </w:rPr>
            </w:pPr>
            <w:r w:rsidRPr="009D7AEA">
              <w:rPr>
                <w:rFonts w:cs="Arial"/>
                <w:sz w:val="20"/>
                <w:szCs w:val="20"/>
              </w:rPr>
              <w:t>Gyratoren und Gyrator-C-Filter</w:t>
            </w:r>
          </w:p>
          <w:p w14:paraId="103D8ACF" w14:textId="77777777" w:rsidR="009D7AEA" w:rsidRPr="009D7AEA" w:rsidRDefault="009D7AEA" w:rsidP="009D7AEA">
            <w:pPr>
              <w:numPr>
                <w:ilvl w:val="2"/>
                <w:numId w:val="6"/>
              </w:numPr>
              <w:tabs>
                <w:tab w:val="clear" w:pos="2160"/>
                <w:tab w:val="num" w:pos="1631"/>
              </w:tabs>
              <w:suppressAutoHyphens/>
              <w:ind w:left="1631" w:hanging="425"/>
              <w:rPr>
                <w:rFonts w:cs="Arial"/>
                <w:sz w:val="20"/>
                <w:szCs w:val="20"/>
              </w:rPr>
            </w:pPr>
            <w:r w:rsidRPr="009D7AEA">
              <w:rPr>
                <w:rFonts w:cs="Arial"/>
                <w:sz w:val="20"/>
                <w:szCs w:val="20"/>
              </w:rPr>
              <w:t>Leapfrog-Tiefpaßfilter</w:t>
            </w:r>
          </w:p>
          <w:p w14:paraId="2402D728" w14:textId="77777777" w:rsidR="009D7AEA" w:rsidRPr="009D7AEA" w:rsidRDefault="009D7AEA" w:rsidP="009D7AEA">
            <w:pPr>
              <w:numPr>
                <w:ilvl w:val="2"/>
                <w:numId w:val="6"/>
              </w:numPr>
              <w:tabs>
                <w:tab w:val="clear" w:pos="2160"/>
                <w:tab w:val="num" w:pos="1631"/>
              </w:tabs>
              <w:suppressAutoHyphens/>
              <w:ind w:left="1631" w:hanging="425"/>
              <w:rPr>
                <w:rFonts w:cs="Arial"/>
                <w:sz w:val="20"/>
                <w:szCs w:val="20"/>
              </w:rPr>
            </w:pPr>
            <w:r w:rsidRPr="009D7AEA">
              <w:rPr>
                <w:rFonts w:cs="Arial"/>
                <w:sz w:val="20"/>
                <w:szCs w:val="20"/>
              </w:rPr>
              <w:t>Positiv-Impedanz-Konverter (PIK) im Vorwärts- und im Rückwärtsbetrieb</w:t>
            </w:r>
          </w:p>
          <w:p w14:paraId="1C04D69A" w14:textId="77777777" w:rsidR="00813AB5" w:rsidRPr="009D7AEA" w:rsidRDefault="009D7AEA" w:rsidP="009D7AEA">
            <w:pPr>
              <w:rPr>
                <w:rFonts w:cs="Arial"/>
                <w:sz w:val="20"/>
                <w:szCs w:val="20"/>
              </w:rPr>
            </w:pPr>
            <w:r w:rsidRPr="009D7AEA">
              <w:rPr>
                <w:rFonts w:cs="Arial"/>
                <w:sz w:val="20"/>
                <w:szCs w:val="20"/>
              </w:rPr>
              <w:t>Bruton-Transformation und ihre Anwendung bei der Schaltungssynthese</w:t>
            </w:r>
          </w:p>
          <w:p w14:paraId="00A986D9" w14:textId="77777777" w:rsidR="009D7AEA" w:rsidRPr="00C477F8" w:rsidRDefault="009D7AEA" w:rsidP="009D7AEA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464E439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93CE698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10673611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291D110" w14:textId="77777777" w:rsidR="00686FD4" w:rsidRPr="00686FD4" w:rsidRDefault="00813AB5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Vorlesung / Übung </w:t>
            </w:r>
            <w:r w:rsidR="00005733">
              <w:rPr>
                <w:rFonts w:cs="Arial"/>
                <w:kern w:val="16"/>
                <w:sz w:val="20"/>
                <w:szCs w:val="20"/>
              </w:rPr>
              <w:t>4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0F0E3712" w14:textId="77777777" w:rsidR="00686FD4" w:rsidRPr="00686FD4" w:rsidRDefault="00813AB5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Praktikum </w:t>
            </w:r>
            <w:r w:rsidR="00005733">
              <w:rPr>
                <w:rFonts w:cs="Arial"/>
                <w:kern w:val="16"/>
                <w:sz w:val="20"/>
                <w:szCs w:val="20"/>
              </w:rPr>
              <w:t>0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2F63625D" w14:textId="77777777" w:rsidR="00686FD4" w:rsidRPr="00686FD4" w:rsidRDefault="00813AB5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Anteil Vorlesung </w:t>
            </w:r>
            <w:r w:rsidR="009D7AEA">
              <w:rPr>
                <w:rFonts w:cs="Arial"/>
                <w:kern w:val="16"/>
                <w:sz w:val="20"/>
                <w:szCs w:val="20"/>
              </w:rPr>
              <w:t>2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12C165CD" w14:textId="77777777" w:rsidR="00686FD4" w:rsidRDefault="009D7AEA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Anteil Übung 2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206B1F0C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andere Lehr- und Lernformen:  </w:t>
            </w:r>
          </w:p>
          <w:p w14:paraId="4892E454" w14:textId="77777777" w:rsidR="00A61028" w:rsidRPr="00C477F8" w:rsidRDefault="00686FD4" w:rsidP="00686FD4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  </w:t>
            </w:r>
          </w:p>
        </w:tc>
      </w:tr>
      <w:tr w:rsidR="00C477F8" w:rsidRPr="00C477F8" w14:paraId="0252504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3846A06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49E4446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5218759" w14:textId="77777777" w:rsidR="00A61028" w:rsidRPr="00C477F8" w:rsidRDefault="00686FD4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keine </w:t>
            </w:r>
          </w:p>
        </w:tc>
      </w:tr>
      <w:tr w:rsidR="00C477F8" w:rsidRPr="00C477F8" w14:paraId="2704BF0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ADF743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59792397" w14:textId="77777777" w:rsidR="00584DCF" w:rsidRPr="00584DCF" w:rsidRDefault="00584DCF" w:rsidP="00584DCF">
            <w:pPr>
              <w:ind w:left="72"/>
              <w:rPr>
                <w:rFonts w:cs="Arial"/>
                <w:sz w:val="20"/>
                <w:szCs w:val="20"/>
              </w:rPr>
            </w:pPr>
            <w:r w:rsidRPr="00584DCF">
              <w:rPr>
                <w:rFonts w:cs="Arial"/>
                <w:sz w:val="20"/>
                <w:szCs w:val="20"/>
              </w:rPr>
              <w:t>Es werden Vorlesungsscripte und ausgearbeitete Musterlösungen zu den Übungen zur Verfügung gestellt.</w:t>
            </w:r>
          </w:p>
          <w:p w14:paraId="175733A5" w14:textId="77777777" w:rsidR="00584DCF" w:rsidRPr="00584DCF" w:rsidRDefault="00584DCF" w:rsidP="00584DCF">
            <w:pPr>
              <w:ind w:left="320" w:hanging="284"/>
              <w:rPr>
                <w:rFonts w:cs="Arial"/>
                <w:sz w:val="20"/>
                <w:szCs w:val="20"/>
              </w:rPr>
            </w:pPr>
          </w:p>
          <w:p w14:paraId="076507FA" w14:textId="77777777" w:rsidR="00584DCF" w:rsidRPr="00584DCF" w:rsidRDefault="00584DCF" w:rsidP="00584DCF">
            <w:pPr>
              <w:snapToGrid w:val="0"/>
              <w:ind w:left="355" w:hanging="283"/>
              <w:rPr>
                <w:rFonts w:cs="Arial"/>
                <w:sz w:val="20"/>
                <w:szCs w:val="20"/>
              </w:rPr>
            </w:pPr>
            <w:r w:rsidRPr="00584DCF">
              <w:rPr>
                <w:rFonts w:cs="Arial"/>
                <w:bCs/>
                <w:sz w:val="20"/>
                <w:szCs w:val="20"/>
              </w:rPr>
              <w:t>Literatur:</w:t>
            </w:r>
          </w:p>
          <w:p w14:paraId="49EFBCCA" w14:textId="77777777" w:rsidR="00584DCF" w:rsidRPr="00584DCF" w:rsidRDefault="00584DCF" w:rsidP="00584DCF">
            <w:pPr>
              <w:numPr>
                <w:ilvl w:val="0"/>
                <w:numId w:val="7"/>
              </w:numPr>
              <w:tabs>
                <w:tab w:val="clear" w:pos="1004"/>
                <w:tab w:val="num" w:pos="355"/>
              </w:tabs>
              <w:suppressAutoHyphens/>
              <w:snapToGrid w:val="0"/>
              <w:ind w:left="355" w:hanging="283"/>
              <w:rPr>
                <w:rFonts w:cs="Arial"/>
                <w:sz w:val="20"/>
                <w:szCs w:val="20"/>
              </w:rPr>
            </w:pPr>
            <w:r w:rsidRPr="00584DCF">
              <w:rPr>
                <w:rFonts w:cs="Arial"/>
                <w:sz w:val="20"/>
                <w:szCs w:val="20"/>
              </w:rPr>
              <w:t>Kaderali,F.;Poguntke,W.: Graphen, Algorithmen, Netze. Vieweg Verlag, 1995.</w:t>
            </w:r>
          </w:p>
          <w:p w14:paraId="0D2A695A" w14:textId="77777777" w:rsidR="00584DCF" w:rsidRPr="00584DCF" w:rsidRDefault="00584DCF" w:rsidP="00584DCF">
            <w:pPr>
              <w:numPr>
                <w:ilvl w:val="0"/>
                <w:numId w:val="7"/>
              </w:numPr>
              <w:tabs>
                <w:tab w:val="clear" w:pos="1004"/>
                <w:tab w:val="num" w:pos="355"/>
              </w:tabs>
              <w:suppressAutoHyphens/>
              <w:snapToGrid w:val="0"/>
              <w:ind w:left="355" w:hanging="283"/>
              <w:rPr>
                <w:rFonts w:cs="Arial"/>
                <w:sz w:val="20"/>
                <w:szCs w:val="20"/>
              </w:rPr>
            </w:pPr>
            <w:r w:rsidRPr="00584DCF">
              <w:rPr>
                <w:rFonts w:cs="Arial"/>
                <w:sz w:val="20"/>
                <w:szCs w:val="20"/>
              </w:rPr>
              <w:t>Mildenberger,O.: Entwurf analoger und digitaler Filter. Vieweg Verlag, 1992.</w:t>
            </w:r>
          </w:p>
          <w:p w14:paraId="2F185E9D" w14:textId="77777777" w:rsidR="00584DCF" w:rsidRPr="00584DCF" w:rsidRDefault="00584DCF" w:rsidP="00584DCF">
            <w:pPr>
              <w:numPr>
                <w:ilvl w:val="0"/>
                <w:numId w:val="7"/>
              </w:numPr>
              <w:tabs>
                <w:tab w:val="clear" w:pos="1004"/>
                <w:tab w:val="num" w:pos="355"/>
              </w:tabs>
              <w:suppressAutoHyphens/>
              <w:snapToGrid w:val="0"/>
              <w:ind w:left="355" w:hanging="283"/>
              <w:rPr>
                <w:rFonts w:cs="Arial"/>
                <w:sz w:val="20"/>
                <w:szCs w:val="20"/>
              </w:rPr>
            </w:pPr>
            <w:r w:rsidRPr="00584DCF">
              <w:rPr>
                <w:rFonts w:cs="Arial"/>
                <w:sz w:val="20"/>
                <w:szCs w:val="20"/>
              </w:rPr>
              <w:t>Huder,B.: Grundlagen der Hochfrequenz-Schaltungstechnik. Oldenbourg Verlag, 1999.</w:t>
            </w:r>
          </w:p>
          <w:p w14:paraId="54F27A5C" w14:textId="77777777" w:rsidR="00584DCF" w:rsidRPr="00584DCF" w:rsidRDefault="00584DCF" w:rsidP="00584DCF">
            <w:pPr>
              <w:numPr>
                <w:ilvl w:val="0"/>
                <w:numId w:val="7"/>
              </w:numPr>
              <w:tabs>
                <w:tab w:val="clear" w:pos="1004"/>
                <w:tab w:val="num" w:pos="355"/>
              </w:tabs>
              <w:suppressAutoHyphens/>
              <w:snapToGrid w:val="0"/>
              <w:ind w:left="355" w:hanging="283"/>
              <w:rPr>
                <w:rFonts w:cs="Arial"/>
                <w:sz w:val="20"/>
                <w:szCs w:val="20"/>
              </w:rPr>
            </w:pPr>
            <w:r w:rsidRPr="00584DCF">
              <w:rPr>
                <w:rFonts w:cs="Arial"/>
                <w:sz w:val="20"/>
                <w:szCs w:val="20"/>
                <w:lang w:val="en-US"/>
              </w:rPr>
              <w:t xml:space="preserve">Vendelin,G.;Pavio,A.;Rohde,U.: Microwave Circuit Design. </w:t>
            </w:r>
            <w:r w:rsidRPr="00584DCF">
              <w:rPr>
                <w:rFonts w:cs="Arial"/>
                <w:sz w:val="20"/>
                <w:szCs w:val="20"/>
              </w:rPr>
              <w:t xml:space="preserve">John </w:t>
            </w:r>
            <w:r w:rsidRPr="00584DCF">
              <w:rPr>
                <w:rFonts w:cs="Arial"/>
                <w:sz w:val="20"/>
                <w:szCs w:val="20"/>
                <w:lang w:val="en-US"/>
              </w:rPr>
              <w:t>Wiley &amp; Sons,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Pr="00584DCF">
              <w:rPr>
                <w:rFonts w:cs="Arial"/>
                <w:sz w:val="20"/>
                <w:szCs w:val="20"/>
                <w:lang w:val="en-US"/>
              </w:rPr>
              <w:t>1980.</w:t>
            </w:r>
          </w:p>
          <w:p w14:paraId="754D06A4" w14:textId="77777777" w:rsidR="00813AB5" w:rsidRPr="00C477F8" w:rsidRDefault="00813AB5" w:rsidP="00584DCF">
            <w:pPr>
              <w:tabs>
                <w:tab w:val="left" w:pos="355"/>
              </w:tabs>
              <w:rPr>
                <w:rFonts w:cs="Arial"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4CEEDA5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C208C1C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07AC0CF4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6E79AD00" w14:textId="77777777" w:rsidR="00A61028" w:rsidRPr="00C477F8" w:rsidRDefault="00A6102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</w:tc>
      </w:tr>
      <w:tr w:rsidR="00C477F8" w:rsidRPr="00C477F8" w14:paraId="0CA443B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23A8FA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1BA4AF10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7DCCCAA" w14:textId="77777777" w:rsidR="00A61028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kern w:val="16"/>
                <w:sz w:val="6"/>
                <w:szCs w:val="6"/>
              </w:rPr>
              <w:tab/>
            </w:r>
          </w:p>
        </w:tc>
      </w:tr>
      <w:tr w:rsidR="00C477F8" w:rsidRPr="00C477F8" w14:paraId="4C747A7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4C59E0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7C4CBD12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lastRenderedPageBreak/>
              <w:t>Gesamtworkload</w:t>
            </w:r>
          </w:p>
          <w:p w14:paraId="26FE5AC5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6ECFB61" w14:textId="77777777" w:rsidR="00A61028" w:rsidRPr="00813AB5" w:rsidRDefault="00813AB5" w:rsidP="00C477F8">
            <w:pPr>
              <w:rPr>
                <w:rFonts w:cs="Arial"/>
                <w:i/>
                <w:kern w:val="16"/>
                <w:sz w:val="20"/>
                <w:szCs w:val="20"/>
              </w:rPr>
            </w:pPr>
            <w:r w:rsidRPr="00813AB5">
              <w:rPr>
                <w:sz w:val="20"/>
                <w:szCs w:val="20"/>
              </w:rPr>
              <w:lastRenderedPageBreak/>
              <w:t>Präsenzzeit 60h  + Selbststudium 90h  = 150h =  5 Credit Punkte</w:t>
            </w:r>
            <w:r w:rsidRPr="00813AB5">
              <w:rPr>
                <w:rFonts w:cs="Arial"/>
                <w:i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2E29061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B8B63A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1D7BB705" w14:textId="77777777" w:rsidR="00A61028" w:rsidRPr="00C477F8" w:rsidRDefault="00813AB5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813AB5">
              <w:rPr>
                <w:sz w:val="20"/>
                <w:szCs w:val="20"/>
              </w:rPr>
              <w:t>5 Credit Punkte</w:t>
            </w:r>
            <w:r w:rsidRPr="00813AB5">
              <w:rPr>
                <w:rFonts w:cs="Arial"/>
                <w:i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3BC11B9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6DC9BC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08518DFF" w14:textId="77777777" w:rsidR="00813AB5" w:rsidRPr="00584DCF" w:rsidRDefault="00584DCF" w:rsidP="00813AB5">
            <w:pPr>
              <w:rPr>
                <w:rFonts w:cs="Arial"/>
                <w:i/>
                <w:color w:val="7F7F7F"/>
                <w:kern w:val="16"/>
                <w:sz w:val="20"/>
                <w:szCs w:val="20"/>
              </w:rPr>
            </w:pPr>
            <w:r w:rsidRPr="00584DCF">
              <w:rPr>
                <w:rFonts w:cs="Arial"/>
                <w:sz w:val="20"/>
                <w:szCs w:val="20"/>
              </w:rPr>
              <w:t>Bezeichnung der Fachprüfung: Hochfrequenz-Schaltungstechnik</w:t>
            </w:r>
            <w:r w:rsidRPr="00584DCF">
              <w:rPr>
                <w:rFonts w:cs="Arial"/>
                <w:i/>
                <w:color w:val="7F7F7F"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67793EF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A4D6E2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07872A95" w14:textId="77777777" w:rsidR="00A61028" w:rsidRPr="00813AB5" w:rsidRDefault="00584DCF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  <w:r w:rsidR="00813AB5" w:rsidRPr="00813AB5">
              <w:rPr>
                <w:rFonts w:cs="Arial"/>
                <w:sz w:val="20"/>
                <w:szCs w:val="20"/>
              </w:rPr>
              <w:t>. Semester</w:t>
            </w:r>
            <w:r w:rsidR="00813AB5" w:rsidRPr="00813AB5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429F4CD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171635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65FD0A1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77946D6" w14:textId="77777777" w:rsidR="00A61028" w:rsidRPr="00C477F8" w:rsidRDefault="00584DCF" w:rsidP="00813AB5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Sommer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</w:tr>
      <w:tr w:rsidR="00C477F8" w:rsidRPr="00C477F8" w14:paraId="2FCB3F7C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453D0C9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4E7D9273" w14:textId="77777777" w:rsidR="00C477F8" w:rsidRPr="00813AB5" w:rsidRDefault="00813AB5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813AB5">
              <w:rPr>
                <w:rFonts w:cs="Arial"/>
                <w:kern w:val="16"/>
                <w:sz w:val="20"/>
                <w:szCs w:val="20"/>
              </w:rPr>
              <w:t>4SWS</w:t>
            </w:r>
          </w:p>
          <w:p w14:paraId="4268211D" w14:textId="77777777" w:rsidR="00A61028" w:rsidRPr="00C477F8" w:rsidRDefault="00A61028" w:rsidP="00C477F8">
            <w:pPr>
              <w:rPr>
                <w:rFonts w:cs="Arial"/>
                <w:i/>
                <w:color w:val="808080"/>
                <w:kern w:val="16"/>
                <w:sz w:val="10"/>
                <w:szCs w:val="10"/>
              </w:rPr>
            </w:pPr>
          </w:p>
        </w:tc>
      </w:tr>
      <w:tr w:rsidR="00C477F8" w:rsidRPr="00C477F8" w14:paraId="125A7C6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34F4BB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34198DB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535F8412" w14:textId="77777777" w:rsidR="00C477F8" w:rsidRPr="00584DCF" w:rsidRDefault="00584DCF" w:rsidP="00C477F8">
            <w:pPr>
              <w:rPr>
                <w:rFonts w:cs="Arial"/>
                <w:sz w:val="20"/>
                <w:szCs w:val="20"/>
              </w:rPr>
            </w:pPr>
            <w:r w:rsidRPr="00584DCF">
              <w:rPr>
                <w:rFonts w:cs="Arial"/>
                <w:sz w:val="20"/>
                <w:szCs w:val="20"/>
              </w:rPr>
              <w:t>technisches Wahlpflichtmodul</w:t>
            </w:r>
          </w:p>
        </w:tc>
      </w:tr>
      <w:tr w:rsidR="00C477F8" w:rsidRPr="00C477F8" w14:paraId="7B318E5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46381C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687609D4" w14:textId="77777777" w:rsidR="00C477F8" w:rsidRDefault="00C477F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  <w:p w14:paraId="1363EAC0" w14:textId="77777777" w:rsidR="00A61028" w:rsidRPr="00C477F8" w:rsidRDefault="00A61028" w:rsidP="00C477F8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372E30C4" w14:textId="77777777" w:rsidR="00EE7788" w:rsidRDefault="00EE7788" w:rsidP="00306C6F"/>
    <w:sectPr w:rsidR="00EE7788" w:rsidSect="00AD02B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42D4E" w14:textId="77777777" w:rsidR="00AD02B0" w:rsidRDefault="00AD02B0">
      <w:r>
        <w:separator/>
      </w:r>
    </w:p>
  </w:endnote>
  <w:endnote w:type="continuationSeparator" w:id="0">
    <w:p w14:paraId="1D56F13D" w14:textId="77777777" w:rsidR="00AD02B0" w:rsidRDefault="00AD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Droid Sans">
    <w:altName w:val="Yu Gothic"/>
    <w:panose1 w:val="020B0604020202020204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34A8B093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5B648085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39A34250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4733C24A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27B178CF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5E747490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7C34BCC3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468ABF55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53DB081A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4D2C0B0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7436E159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7870031F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C56C59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C56C59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0E3A7277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0660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8BB60" w14:textId="77777777" w:rsidR="00AD02B0" w:rsidRDefault="00AD02B0">
      <w:r>
        <w:separator/>
      </w:r>
    </w:p>
  </w:footnote>
  <w:footnote w:type="continuationSeparator" w:id="0">
    <w:p w14:paraId="77384A28" w14:textId="77777777" w:rsidR="00AD02B0" w:rsidRDefault="00AD0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4C87" w14:textId="77777777" w:rsidR="003B0BBE" w:rsidRDefault="003B0BBE">
    <w:pPr>
      <w:pStyle w:val="Header"/>
    </w:pPr>
  </w:p>
  <w:p w14:paraId="2D59D18D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16C7F" w14:textId="77777777" w:rsidR="005149A5" w:rsidRDefault="00DF4CA7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2030B789" wp14:editId="07FDC768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2DD7A2F2" wp14:editId="4492E04D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907628687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CB9B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51B3C143" wp14:editId="780A18A1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71389314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E9A35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Droid Sans" w:hAnsi="Droid Sans" w:cs="Open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/>
      </w:rPr>
    </w:lvl>
  </w:abstractNum>
  <w:abstractNum w:abstractNumId="2" w15:restartNumberingAfterBreak="0">
    <w:nsid w:val="13140A0F"/>
    <w:multiLevelType w:val="hybridMultilevel"/>
    <w:tmpl w:val="47C018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2512B"/>
    <w:multiLevelType w:val="hybridMultilevel"/>
    <w:tmpl w:val="5AF83B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D7545"/>
    <w:multiLevelType w:val="hybridMultilevel"/>
    <w:tmpl w:val="709C9A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078D2"/>
    <w:multiLevelType w:val="hybridMultilevel"/>
    <w:tmpl w:val="D2CA38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04426"/>
    <w:multiLevelType w:val="hybridMultilevel"/>
    <w:tmpl w:val="3F809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816607">
    <w:abstractNumId w:val="5"/>
  </w:num>
  <w:num w:numId="2" w16cid:durableId="100805194">
    <w:abstractNumId w:val="2"/>
  </w:num>
  <w:num w:numId="3" w16cid:durableId="324669912">
    <w:abstractNumId w:val="4"/>
  </w:num>
  <w:num w:numId="4" w16cid:durableId="1095594652">
    <w:abstractNumId w:val="6"/>
  </w:num>
  <w:num w:numId="5" w16cid:durableId="767694717">
    <w:abstractNumId w:val="3"/>
  </w:num>
  <w:num w:numId="6" w16cid:durableId="1084037158">
    <w:abstractNumId w:val="0"/>
  </w:num>
  <w:num w:numId="7" w16cid:durableId="351536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05733"/>
    <w:rsid w:val="00031D17"/>
    <w:rsid w:val="00034DDD"/>
    <w:rsid w:val="000644B4"/>
    <w:rsid w:val="000C1609"/>
    <w:rsid w:val="000E0CCF"/>
    <w:rsid w:val="00131228"/>
    <w:rsid w:val="00142407"/>
    <w:rsid w:val="0014402C"/>
    <w:rsid w:val="00145B83"/>
    <w:rsid w:val="0017050F"/>
    <w:rsid w:val="00190CDD"/>
    <w:rsid w:val="001C2249"/>
    <w:rsid w:val="001F0387"/>
    <w:rsid w:val="00260754"/>
    <w:rsid w:val="00267878"/>
    <w:rsid w:val="0028470B"/>
    <w:rsid w:val="002C7BC7"/>
    <w:rsid w:val="002D1365"/>
    <w:rsid w:val="002F73DD"/>
    <w:rsid w:val="0030006B"/>
    <w:rsid w:val="00304C34"/>
    <w:rsid w:val="00306C6F"/>
    <w:rsid w:val="00310994"/>
    <w:rsid w:val="00313F57"/>
    <w:rsid w:val="00316A05"/>
    <w:rsid w:val="003454AC"/>
    <w:rsid w:val="003700AE"/>
    <w:rsid w:val="00375D35"/>
    <w:rsid w:val="00380322"/>
    <w:rsid w:val="00393118"/>
    <w:rsid w:val="003A6683"/>
    <w:rsid w:val="003B0BBE"/>
    <w:rsid w:val="0041302D"/>
    <w:rsid w:val="0044157E"/>
    <w:rsid w:val="0045778D"/>
    <w:rsid w:val="00481574"/>
    <w:rsid w:val="0048551A"/>
    <w:rsid w:val="004B4C2E"/>
    <w:rsid w:val="004D2A2A"/>
    <w:rsid w:val="004D2FA2"/>
    <w:rsid w:val="004E27CC"/>
    <w:rsid w:val="005149A5"/>
    <w:rsid w:val="00535BF7"/>
    <w:rsid w:val="005420AE"/>
    <w:rsid w:val="00584DCF"/>
    <w:rsid w:val="005A4B5F"/>
    <w:rsid w:val="005C6DBD"/>
    <w:rsid w:val="005D5E03"/>
    <w:rsid w:val="0061170E"/>
    <w:rsid w:val="006144A8"/>
    <w:rsid w:val="00627CC4"/>
    <w:rsid w:val="0066305F"/>
    <w:rsid w:val="00686FD4"/>
    <w:rsid w:val="006979E1"/>
    <w:rsid w:val="006B792A"/>
    <w:rsid w:val="006C536B"/>
    <w:rsid w:val="006C7C9E"/>
    <w:rsid w:val="006D3B6C"/>
    <w:rsid w:val="006E4CEC"/>
    <w:rsid w:val="006E74E6"/>
    <w:rsid w:val="006F45C1"/>
    <w:rsid w:val="007219F4"/>
    <w:rsid w:val="00742F8B"/>
    <w:rsid w:val="007814CF"/>
    <w:rsid w:val="00792546"/>
    <w:rsid w:val="007C3BF7"/>
    <w:rsid w:val="007C3ED8"/>
    <w:rsid w:val="007D3711"/>
    <w:rsid w:val="007D4E8A"/>
    <w:rsid w:val="00800E5A"/>
    <w:rsid w:val="00805734"/>
    <w:rsid w:val="00813AB5"/>
    <w:rsid w:val="00833824"/>
    <w:rsid w:val="00893DBB"/>
    <w:rsid w:val="008B39E0"/>
    <w:rsid w:val="008E4142"/>
    <w:rsid w:val="008F7424"/>
    <w:rsid w:val="009012E6"/>
    <w:rsid w:val="00941AFE"/>
    <w:rsid w:val="00945EC8"/>
    <w:rsid w:val="00953345"/>
    <w:rsid w:val="009824A8"/>
    <w:rsid w:val="009D1919"/>
    <w:rsid w:val="009D7AEA"/>
    <w:rsid w:val="00A22E19"/>
    <w:rsid w:val="00A37D11"/>
    <w:rsid w:val="00A61028"/>
    <w:rsid w:val="00A70EC4"/>
    <w:rsid w:val="00AA5281"/>
    <w:rsid w:val="00AB6EA1"/>
    <w:rsid w:val="00AD02B0"/>
    <w:rsid w:val="00AD7E62"/>
    <w:rsid w:val="00AF1E68"/>
    <w:rsid w:val="00B31871"/>
    <w:rsid w:val="00B41FE6"/>
    <w:rsid w:val="00B53DAE"/>
    <w:rsid w:val="00B73251"/>
    <w:rsid w:val="00C06630"/>
    <w:rsid w:val="00C06E3F"/>
    <w:rsid w:val="00C20A1B"/>
    <w:rsid w:val="00C44A98"/>
    <w:rsid w:val="00C477F8"/>
    <w:rsid w:val="00C56C59"/>
    <w:rsid w:val="00C62ECC"/>
    <w:rsid w:val="00CD6CA0"/>
    <w:rsid w:val="00CD7E6F"/>
    <w:rsid w:val="00CE68A2"/>
    <w:rsid w:val="00CF50B6"/>
    <w:rsid w:val="00D2236D"/>
    <w:rsid w:val="00D67FC7"/>
    <w:rsid w:val="00D70104"/>
    <w:rsid w:val="00D7418D"/>
    <w:rsid w:val="00D93E7D"/>
    <w:rsid w:val="00DA38BA"/>
    <w:rsid w:val="00DB089E"/>
    <w:rsid w:val="00DC2213"/>
    <w:rsid w:val="00DC76D0"/>
    <w:rsid w:val="00DF4CA7"/>
    <w:rsid w:val="00E207C0"/>
    <w:rsid w:val="00E41D89"/>
    <w:rsid w:val="00E44B4A"/>
    <w:rsid w:val="00E64B98"/>
    <w:rsid w:val="00E73D06"/>
    <w:rsid w:val="00EC4CDF"/>
    <w:rsid w:val="00EC5EB2"/>
    <w:rsid w:val="00EE4206"/>
    <w:rsid w:val="00EE7788"/>
    <w:rsid w:val="00F17207"/>
    <w:rsid w:val="00F35F92"/>
    <w:rsid w:val="00F479DE"/>
    <w:rsid w:val="00F56AB0"/>
    <w:rsid w:val="00F67646"/>
    <w:rsid w:val="00F70704"/>
    <w:rsid w:val="00F73EF7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7E7D9"/>
  <w15:chartTrackingRefBased/>
  <w15:docId w15:val="{435035DB-C571-F943-9BC6-7A8291C7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2024-04-21T15:32:00Z</dcterms:created>
  <dcterms:modified xsi:type="dcterms:W3CDTF">2024-04-21T15:32:00Z</dcterms:modified>
</cp:coreProperties>
</file>