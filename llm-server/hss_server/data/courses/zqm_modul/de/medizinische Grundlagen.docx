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0C701F4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11C64D1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7F87DA31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19CA9984" w14:textId="77777777" w:rsidR="00C477F8" w:rsidRPr="00686FD4" w:rsidRDefault="00AB2257" w:rsidP="009A506F">
            <w:pPr>
              <w:rPr>
                <w:rFonts w:cs="Arial"/>
                <w:b/>
                <w:kern w:val="16"/>
                <w:sz w:val="20"/>
                <w:szCs w:val="20"/>
              </w:rPr>
            </w:pPr>
            <w:r>
              <w:rPr>
                <w:rFonts w:cs="Arial"/>
                <w:b/>
                <w:kern w:val="16"/>
                <w:sz w:val="20"/>
                <w:szCs w:val="20"/>
              </w:rPr>
              <w:t>Medizinische Grundl</w:t>
            </w:r>
            <w:r w:rsidR="0038762A">
              <w:rPr>
                <w:rFonts w:cs="Arial"/>
                <w:b/>
                <w:kern w:val="16"/>
                <w:sz w:val="20"/>
                <w:szCs w:val="20"/>
              </w:rPr>
              <w:t xml:space="preserve">agen </w:t>
            </w:r>
          </w:p>
        </w:tc>
      </w:tr>
      <w:tr w:rsidR="00C477F8" w:rsidRPr="00C477F8" w14:paraId="4507B25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46C440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087A8F99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60E385E5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13948D91" w14:textId="77777777" w:rsidR="00C477F8" w:rsidRPr="0038762A" w:rsidRDefault="0038762A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38762A">
              <w:rPr>
                <w:rFonts w:cs="Arial"/>
                <w:kern w:val="16"/>
                <w:sz w:val="20"/>
                <w:szCs w:val="20"/>
              </w:rPr>
              <w:t>N.N.</w:t>
            </w:r>
          </w:p>
        </w:tc>
      </w:tr>
      <w:tr w:rsidR="00C477F8" w:rsidRPr="00C477F8" w14:paraId="0B39492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350A19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57533734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E79A593" w14:textId="77777777" w:rsidR="00A61028" w:rsidRDefault="00AB2257" w:rsidP="000A714A">
            <w:pPr>
              <w:rPr>
                <w:rFonts w:cs="Arial"/>
                <w:sz w:val="20"/>
                <w:szCs w:val="20"/>
              </w:rPr>
            </w:pPr>
            <w:r w:rsidRPr="00AB2257">
              <w:rPr>
                <w:rFonts w:cs="Arial"/>
                <w:sz w:val="20"/>
                <w:szCs w:val="20"/>
              </w:rPr>
              <w:t xml:space="preserve">Die </w:t>
            </w:r>
            <w:proofErr w:type="gramStart"/>
            <w:r w:rsidRPr="00AB2257">
              <w:rPr>
                <w:rFonts w:cs="Arial"/>
                <w:sz w:val="20"/>
                <w:szCs w:val="20"/>
              </w:rPr>
              <w:t>Studierenden  kennen</w:t>
            </w:r>
            <w:proofErr w:type="gramEnd"/>
            <w:r w:rsidRPr="00AB2257">
              <w:rPr>
                <w:rFonts w:cs="Arial"/>
                <w:sz w:val="20"/>
                <w:szCs w:val="20"/>
              </w:rPr>
              <w:t xml:space="preserve"> Grundlagen der menschlichen Anatomie sowie der physikalischen und biochemischen Vorgänge im menschlichen Körper. </w:t>
            </w:r>
          </w:p>
          <w:p w14:paraId="0BD1D086" w14:textId="77777777" w:rsidR="002A601C" w:rsidRPr="00C477F8" w:rsidRDefault="002A601C" w:rsidP="000A714A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510B947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FB8E21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62C5922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0848BD4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Innere 2</w:t>
            </w:r>
          </w:p>
          <w:p w14:paraId="07F51D8F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Vorlesung:</w:t>
            </w:r>
          </w:p>
          <w:p w14:paraId="617BACBF" w14:textId="77777777" w:rsidR="000A714A" w:rsidRPr="000A714A" w:rsidRDefault="000A714A" w:rsidP="000A714A">
            <w:pPr>
              <w:pStyle w:val="ListParagraph"/>
              <w:numPr>
                <w:ilvl w:val="0"/>
                <w:numId w:val="7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0A714A">
              <w:rPr>
                <w:rFonts w:ascii="Arial" w:hAnsi="Arial" w:cs="Arial"/>
                <w:sz w:val="20"/>
                <w:szCs w:val="20"/>
              </w:rPr>
              <w:t>Koronare Herzerkrankung</w:t>
            </w:r>
          </w:p>
          <w:p w14:paraId="609F0542" w14:textId="77777777" w:rsidR="000A714A" w:rsidRPr="000A714A" w:rsidRDefault="000A714A" w:rsidP="000A714A">
            <w:pPr>
              <w:pStyle w:val="ListParagraph"/>
              <w:numPr>
                <w:ilvl w:val="0"/>
                <w:numId w:val="7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0A714A">
              <w:rPr>
                <w:rFonts w:ascii="Arial" w:hAnsi="Arial" w:cs="Arial"/>
                <w:sz w:val="20"/>
                <w:szCs w:val="20"/>
              </w:rPr>
              <w:t>Herzklappenerkrankung</w:t>
            </w:r>
          </w:p>
          <w:p w14:paraId="4F99A811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Praktikum:</w:t>
            </w:r>
          </w:p>
          <w:p w14:paraId="54D16E04" w14:textId="77777777" w:rsidR="000A714A" w:rsidRPr="000A714A" w:rsidRDefault="000A714A" w:rsidP="000A714A">
            <w:pPr>
              <w:pStyle w:val="ListParagraph"/>
              <w:numPr>
                <w:ilvl w:val="0"/>
                <w:numId w:val="8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0A714A">
              <w:rPr>
                <w:rFonts w:ascii="Arial" w:hAnsi="Arial" w:cs="Arial"/>
                <w:sz w:val="20"/>
                <w:szCs w:val="20"/>
              </w:rPr>
              <w:t>Herzkatheterlabor</w:t>
            </w:r>
          </w:p>
          <w:p w14:paraId="01766121" w14:textId="77777777" w:rsidR="000A714A" w:rsidRPr="000A714A" w:rsidRDefault="000A714A" w:rsidP="000A714A">
            <w:pPr>
              <w:pStyle w:val="ListParagraph"/>
              <w:numPr>
                <w:ilvl w:val="0"/>
                <w:numId w:val="8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0A714A">
              <w:rPr>
                <w:rFonts w:ascii="Arial" w:hAnsi="Arial" w:cs="Arial"/>
                <w:sz w:val="20"/>
                <w:szCs w:val="20"/>
              </w:rPr>
              <w:t>Kardiologische Funktionsdiagnostik</w:t>
            </w:r>
          </w:p>
          <w:p w14:paraId="3578E204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 xml:space="preserve">Projekt: </w:t>
            </w:r>
            <w:r w:rsidRPr="000A714A">
              <w:rPr>
                <w:rFonts w:cs="Arial"/>
                <w:sz w:val="20"/>
                <w:szCs w:val="20"/>
              </w:rPr>
              <w:t>Etablierung einer Kommunikationsplattform mit den niedergelassenen Ärzten</w:t>
            </w:r>
          </w:p>
          <w:p w14:paraId="798381AD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</w:p>
          <w:p w14:paraId="4512C76D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Innere 1</w:t>
            </w:r>
          </w:p>
          <w:p w14:paraId="7C798AEB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Vorlesung:        </w:t>
            </w:r>
          </w:p>
          <w:p w14:paraId="5DD34FE8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1. Verdauung und Stoffwechsel – Regelkreise im menschlichen Organismus</w:t>
            </w:r>
          </w:p>
          <w:p w14:paraId="0EAD5EC3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2. Diagnostik und Therapie ausgewählter Erkrankungen des Gastrointestinaltraktes</w:t>
            </w:r>
          </w:p>
          <w:p w14:paraId="2C190C66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Praktikum:        </w:t>
            </w:r>
          </w:p>
          <w:p w14:paraId="57FD6950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1. gastroenterologische Funktionsdiagnostik</w:t>
            </w:r>
          </w:p>
          <w:p w14:paraId="2FBE0E1C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2. Gastroenterologische Endoskopie</w:t>
            </w:r>
          </w:p>
          <w:p w14:paraId="29301F2A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 xml:space="preserve">Projekt: </w:t>
            </w:r>
          </w:p>
          <w:p w14:paraId="362863AD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ambulantes Monitoring von Patienten mit chronisch entzündlichen Darmerkrankungen mittels Calprotectin-Selbstmessung und internetbasierter Arzt-Patienten-Kommunikation</w:t>
            </w:r>
          </w:p>
          <w:p w14:paraId="4684C062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</w:p>
          <w:p w14:paraId="6DD555F3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Gynäkologie</w:t>
            </w:r>
          </w:p>
          <w:p w14:paraId="2C4F5020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 xml:space="preserve">Vorlesung: </w:t>
            </w:r>
          </w:p>
          <w:p w14:paraId="79C1B769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1. Minimal endoskopisches Vorgehen in der Gynäkologie</w:t>
            </w:r>
          </w:p>
          <w:p w14:paraId="17A6248B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2. Urodynamik, Diagnostik und Therapie in der Gynäkologie</w:t>
            </w:r>
          </w:p>
          <w:p w14:paraId="5BD4A377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 xml:space="preserve">Praktika: </w:t>
            </w:r>
          </w:p>
          <w:p w14:paraId="078FE433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 xml:space="preserve">1. CTG- </w:t>
            </w:r>
            <w:proofErr w:type="gramStart"/>
            <w:r w:rsidRPr="000A714A">
              <w:rPr>
                <w:rFonts w:cs="Arial"/>
                <w:sz w:val="20"/>
                <w:szCs w:val="20"/>
              </w:rPr>
              <w:t>Monitoring,  Überwachung</w:t>
            </w:r>
            <w:proofErr w:type="gramEnd"/>
            <w:r w:rsidRPr="000A714A">
              <w:rPr>
                <w:rFonts w:cs="Arial"/>
                <w:sz w:val="20"/>
                <w:szCs w:val="20"/>
              </w:rPr>
              <w:t xml:space="preserve"> im Kreißsaal in Schwangerschaft und unter Geburt</w:t>
            </w:r>
          </w:p>
          <w:p w14:paraId="36323572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2. Ultaschall in der Gynäkologie, Einsatz und Grenzen</w:t>
            </w:r>
          </w:p>
          <w:p w14:paraId="3F3923BE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</w:p>
          <w:p w14:paraId="0E1CF4E3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Anästhesie</w:t>
            </w:r>
          </w:p>
          <w:p w14:paraId="07EB592C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Vorlesungsthemen:</w:t>
            </w:r>
          </w:p>
          <w:p w14:paraId="6AC8A301" w14:textId="77777777" w:rsidR="000A714A" w:rsidRPr="000A714A" w:rsidRDefault="000A714A" w:rsidP="000A714A">
            <w:pPr>
              <w:numPr>
                <w:ilvl w:val="0"/>
                <w:numId w:val="5"/>
              </w:numPr>
              <w:tabs>
                <w:tab w:val="clear" w:pos="720"/>
                <w:tab w:val="num" w:pos="214"/>
              </w:tabs>
              <w:ind w:hanging="720"/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Beatmung/Sepsis</w:t>
            </w:r>
          </w:p>
          <w:p w14:paraId="2E225C25" w14:textId="77777777" w:rsidR="000A714A" w:rsidRPr="000A714A" w:rsidRDefault="000A714A" w:rsidP="000A714A">
            <w:pPr>
              <w:numPr>
                <w:ilvl w:val="0"/>
                <w:numId w:val="5"/>
              </w:numPr>
              <w:tabs>
                <w:tab w:val="clear" w:pos="720"/>
                <w:tab w:val="num" w:pos="214"/>
              </w:tabs>
              <w:ind w:hanging="720"/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 xml:space="preserve">Schmerztherapie/Palliativmedizin </w:t>
            </w:r>
          </w:p>
          <w:p w14:paraId="7735B7CD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Praktikum:</w:t>
            </w:r>
          </w:p>
          <w:p w14:paraId="62D934CC" w14:textId="77777777" w:rsidR="000A714A" w:rsidRPr="000A714A" w:rsidRDefault="000A714A" w:rsidP="000A714A">
            <w:pPr>
              <w:numPr>
                <w:ilvl w:val="0"/>
                <w:numId w:val="6"/>
              </w:numPr>
              <w:tabs>
                <w:tab w:val="clear" w:pos="720"/>
                <w:tab w:val="num" w:pos="214"/>
              </w:tabs>
              <w:ind w:hanging="720"/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Anästhesie</w:t>
            </w:r>
          </w:p>
          <w:p w14:paraId="41CB6394" w14:textId="77777777" w:rsidR="000A714A" w:rsidRPr="000A714A" w:rsidRDefault="000A714A" w:rsidP="000A714A">
            <w:pPr>
              <w:numPr>
                <w:ilvl w:val="0"/>
                <w:numId w:val="6"/>
              </w:numPr>
              <w:tabs>
                <w:tab w:val="clear" w:pos="720"/>
                <w:tab w:val="num" w:pos="214"/>
              </w:tabs>
              <w:ind w:hanging="720"/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ITS</w:t>
            </w:r>
          </w:p>
          <w:p w14:paraId="32B80D11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</w:p>
          <w:p w14:paraId="59DA1905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Allgemeinchirurgie</w:t>
            </w:r>
          </w:p>
          <w:p w14:paraId="1EFEB879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 xml:space="preserve">Vorlesung: </w:t>
            </w:r>
          </w:p>
          <w:p w14:paraId="2CF7C3C3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„Die Entwicklung der MIC und die Anwendung an unserem Klinikum.“</w:t>
            </w:r>
          </w:p>
          <w:p w14:paraId="381DE675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 xml:space="preserve">Praktikum: </w:t>
            </w:r>
          </w:p>
          <w:p w14:paraId="6E1EEF71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OP</w:t>
            </w:r>
          </w:p>
          <w:p w14:paraId="33D4B332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</w:p>
          <w:p w14:paraId="01EB4349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>Unfallchirurgie/Orthopädie</w:t>
            </w:r>
          </w:p>
          <w:p w14:paraId="3980EAE3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 xml:space="preserve">Vorlesung: </w:t>
            </w:r>
          </w:p>
          <w:p w14:paraId="21BFD61E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1. Diagnostik und Therapie in der Unfallchirurgie, 2. Diagnostik und Therapie in der Orthopädie</w:t>
            </w:r>
          </w:p>
          <w:p w14:paraId="57860A99" w14:textId="77777777" w:rsidR="000A714A" w:rsidRPr="000A714A" w:rsidRDefault="000A714A" w:rsidP="000A714A">
            <w:pPr>
              <w:rPr>
                <w:rFonts w:cs="Arial"/>
                <w:b/>
                <w:sz w:val="20"/>
                <w:szCs w:val="20"/>
              </w:rPr>
            </w:pPr>
            <w:r w:rsidRPr="000A714A">
              <w:rPr>
                <w:rFonts w:cs="Arial"/>
                <w:b/>
                <w:sz w:val="20"/>
                <w:szCs w:val="20"/>
              </w:rPr>
              <w:t xml:space="preserve">Praktikum: </w:t>
            </w:r>
          </w:p>
          <w:p w14:paraId="4C517748" w14:textId="77777777" w:rsidR="000A714A" w:rsidRPr="000A714A" w:rsidRDefault="000A714A" w:rsidP="000A714A">
            <w:pPr>
              <w:rPr>
                <w:rFonts w:cs="Arial"/>
                <w:sz w:val="20"/>
                <w:szCs w:val="20"/>
              </w:rPr>
            </w:pPr>
            <w:r w:rsidRPr="000A714A">
              <w:rPr>
                <w:rFonts w:cs="Arial"/>
                <w:sz w:val="20"/>
                <w:szCs w:val="20"/>
              </w:rPr>
              <w:t>1. OP, 2. Ambulanz</w:t>
            </w:r>
          </w:p>
          <w:p w14:paraId="6C59EDFB" w14:textId="77777777" w:rsidR="00A61028" w:rsidRPr="00AB2257" w:rsidRDefault="00A61028" w:rsidP="000A714A">
            <w:pPr>
              <w:ind w:left="355"/>
              <w:rPr>
                <w:rFonts w:cs="Arial"/>
                <w:sz w:val="20"/>
                <w:szCs w:val="20"/>
              </w:rPr>
            </w:pPr>
          </w:p>
        </w:tc>
      </w:tr>
      <w:tr w:rsidR="00C477F8" w:rsidRPr="00C477F8" w14:paraId="17F8158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44AA03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7DF1772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37437AF" w14:textId="77777777" w:rsidR="0038762A" w:rsidRPr="00604639" w:rsidRDefault="000A714A" w:rsidP="0038762A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lastRenderedPageBreak/>
              <w:t>Vorlesung / Übung 3</w:t>
            </w:r>
            <w:r w:rsidR="0038762A" w:rsidRPr="00604639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0C88F072" w14:textId="77777777" w:rsidR="0038762A" w:rsidRPr="00604639" w:rsidRDefault="000A714A" w:rsidP="0038762A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lastRenderedPageBreak/>
              <w:t>Praktikum 2</w:t>
            </w:r>
            <w:r w:rsidR="0038762A" w:rsidRPr="00604639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7C7CFDE8" w14:textId="77777777" w:rsidR="0038762A" w:rsidRPr="00604639" w:rsidRDefault="0038762A" w:rsidP="0038762A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Anteil Vorlesung </w:t>
            </w:r>
            <w:r w:rsidR="000A714A">
              <w:rPr>
                <w:rFonts w:cs="Arial"/>
                <w:kern w:val="16"/>
                <w:sz w:val="20"/>
                <w:szCs w:val="20"/>
              </w:rPr>
              <w:t>3</w:t>
            </w:r>
            <w:r w:rsidRPr="00604639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6225ABD5" w14:textId="77777777" w:rsidR="0038762A" w:rsidRPr="00604639" w:rsidRDefault="0038762A" w:rsidP="0038762A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 xml:space="preserve">Anteil Übung </w:t>
            </w:r>
            <w:r>
              <w:rPr>
                <w:rFonts w:cs="Arial"/>
                <w:kern w:val="16"/>
                <w:sz w:val="20"/>
                <w:szCs w:val="20"/>
              </w:rPr>
              <w:t>0</w:t>
            </w:r>
            <w:r w:rsidRPr="00604639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5A3E02A3" w14:textId="77777777" w:rsidR="00A61028" w:rsidRPr="007E28DC" w:rsidRDefault="00A61028" w:rsidP="00686FD4">
            <w:pPr>
              <w:rPr>
                <w:rFonts w:cs="Arial"/>
                <w:sz w:val="20"/>
                <w:szCs w:val="20"/>
              </w:rPr>
            </w:pPr>
          </w:p>
        </w:tc>
      </w:tr>
      <w:tr w:rsidR="00C477F8" w:rsidRPr="00C477F8" w14:paraId="047F78D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35E047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>Voraussetzungen für die Teilnahme</w:t>
            </w:r>
          </w:p>
          <w:p w14:paraId="68DDA30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9C3B83B" w14:textId="77777777" w:rsidR="00A61028" w:rsidRPr="007E28DC" w:rsidRDefault="00C2460A" w:rsidP="00C47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Keine</w:t>
            </w:r>
          </w:p>
        </w:tc>
      </w:tr>
      <w:tr w:rsidR="00C477F8" w:rsidRPr="00C477F8" w14:paraId="2A52FD9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94C906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794D6CC7" w14:textId="77777777" w:rsidR="00A61028" w:rsidRPr="007E28DC" w:rsidRDefault="00A61028" w:rsidP="009A506F">
            <w:pPr>
              <w:ind w:left="355"/>
              <w:rPr>
                <w:rFonts w:cs="Arial"/>
                <w:sz w:val="20"/>
                <w:szCs w:val="20"/>
              </w:rPr>
            </w:pPr>
          </w:p>
        </w:tc>
      </w:tr>
      <w:tr w:rsidR="00C477F8" w:rsidRPr="00C477F8" w14:paraId="39A66C3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CD64D1C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5459162B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78B45825" w14:textId="77777777" w:rsidR="00A61028" w:rsidRPr="0038762A" w:rsidRDefault="00A61028" w:rsidP="00C477F8">
            <w:pPr>
              <w:rPr>
                <w:rFonts w:cs="Arial"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54B5D8E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0916B1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25C642A6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1F7A65B" w14:textId="77777777" w:rsidR="00A61028" w:rsidRPr="007E28DC" w:rsidRDefault="00C2460A" w:rsidP="00C030C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Grundvoraussetzung für: </w:t>
            </w:r>
            <w:r w:rsidR="00C030CC">
              <w:rPr>
                <w:rFonts w:cs="Arial"/>
                <w:sz w:val="20"/>
                <w:szCs w:val="20"/>
              </w:rPr>
              <w:t>Alterskrankheiten/ Gesundheitsvorsorge</w:t>
            </w:r>
            <w:r>
              <w:rPr>
                <w:rFonts w:cs="Arial"/>
                <w:sz w:val="20"/>
                <w:szCs w:val="20"/>
              </w:rPr>
              <w:t>, Hygien/Ethik</w:t>
            </w:r>
            <w:r w:rsidR="00C030CC">
              <w:rPr>
                <w:rFonts w:cs="Arial"/>
                <w:sz w:val="20"/>
                <w:szCs w:val="20"/>
              </w:rPr>
              <w:t>, HealthTech</w:t>
            </w:r>
          </w:p>
        </w:tc>
      </w:tr>
      <w:tr w:rsidR="00C477F8" w:rsidRPr="00C477F8" w14:paraId="7BB3736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F4F330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7C660303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708E780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49ED08D" w14:textId="77777777" w:rsidR="00A61028" w:rsidRPr="0038762A" w:rsidRDefault="0038762A" w:rsidP="00C477F8">
            <w:pPr>
              <w:rPr>
                <w:rFonts w:cs="Arial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>Prä</w:t>
            </w:r>
            <w:r w:rsidR="009B4324">
              <w:rPr>
                <w:rFonts w:cs="Arial"/>
                <w:kern w:val="16"/>
                <w:sz w:val="20"/>
                <w:szCs w:val="20"/>
              </w:rPr>
              <w:t xml:space="preserve">senzzeit 75 </w:t>
            </w:r>
            <w:proofErr w:type="gramStart"/>
            <w:r w:rsidR="009B4324">
              <w:rPr>
                <w:rFonts w:cs="Arial"/>
                <w:kern w:val="16"/>
                <w:sz w:val="20"/>
                <w:szCs w:val="20"/>
              </w:rPr>
              <w:t>h  +</w:t>
            </w:r>
            <w:proofErr w:type="gramEnd"/>
            <w:r w:rsidR="009B4324">
              <w:rPr>
                <w:rFonts w:cs="Arial"/>
                <w:kern w:val="16"/>
                <w:sz w:val="20"/>
                <w:szCs w:val="20"/>
              </w:rPr>
              <w:t xml:space="preserve"> Selbststudium 75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h = 150 h = 5</w:t>
            </w:r>
            <w:r w:rsidRPr="00604639">
              <w:rPr>
                <w:rFonts w:cs="Arial"/>
                <w:kern w:val="16"/>
                <w:sz w:val="20"/>
                <w:szCs w:val="20"/>
              </w:rPr>
              <w:t xml:space="preserve"> Credit Punkte</w:t>
            </w:r>
          </w:p>
        </w:tc>
      </w:tr>
      <w:tr w:rsidR="00C477F8" w:rsidRPr="00C477F8" w14:paraId="515072D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E5E5F5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757CD6FC" w14:textId="77777777" w:rsidR="00A61028" w:rsidRPr="007E28DC" w:rsidRDefault="0038762A" w:rsidP="00C477F8">
            <w:pPr>
              <w:rPr>
                <w:rFonts w:cs="Arial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5</w:t>
            </w:r>
            <w:r w:rsidRPr="00604639">
              <w:rPr>
                <w:rFonts w:cs="Arial"/>
                <w:kern w:val="16"/>
                <w:sz w:val="20"/>
                <w:szCs w:val="20"/>
              </w:rPr>
              <w:t xml:space="preserve"> Credit Punkte</w:t>
            </w:r>
            <w:r w:rsidRPr="007E28DC">
              <w:rPr>
                <w:rFonts w:cs="Arial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583B121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6526E2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7358DC61" w14:textId="77777777" w:rsidR="0038762A" w:rsidRDefault="0038762A" w:rsidP="0038762A">
            <w:pPr>
              <w:rPr>
                <w:rFonts w:cs="Arial"/>
                <w:kern w:val="16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>Bezeichnung der Fachprüfung:</w:t>
            </w:r>
            <w:r w:rsidR="009A506F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r w:rsidR="009A506F" w:rsidRPr="009A506F">
              <w:rPr>
                <w:rFonts w:cs="Arial"/>
                <w:kern w:val="16"/>
                <w:sz w:val="20"/>
                <w:szCs w:val="20"/>
              </w:rPr>
              <w:t>Medizinische Grundlagen</w:t>
            </w:r>
            <w:r w:rsidRPr="00604639">
              <w:rPr>
                <w:rFonts w:cs="Arial"/>
                <w:kern w:val="16"/>
                <w:sz w:val="20"/>
                <w:szCs w:val="20"/>
              </w:rPr>
              <w:t xml:space="preserve">                                           </w:t>
            </w:r>
          </w:p>
          <w:p w14:paraId="330B6C00" w14:textId="77777777" w:rsidR="00A61028" w:rsidRPr="007E28DC" w:rsidRDefault="0038762A" w:rsidP="0038762A">
            <w:pPr>
              <w:rPr>
                <w:rFonts w:cs="Arial"/>
                <w:sz w:val="20"/>
                <w:szCs w:val="20"/>
              </w:rPr>
            </w:pPr>
            <w:r w:rsidRPr="00604639">
              <w:rPr>
                <w:rFonts w:cs="Arial"/>
                <w:kern w:val="16"/>
                <w:sz w:val="20"/>
                <w:szCs w:val="20"/>
              </w:rPr>
              <w:t>schriftl. Prüfung (PL), 120 Minuten</w:t>
            </w:r>
          </w:p>
        </w:tc>
      </w:tr>
      <w:tr w:rsidR="00C477F8" w:rsidRPr="00C477F8" w14:paraId="715373A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D31F13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3000BF27" w14:textId="77777777" w:rsidR="00C477F8" w:rsidRPr="00686FD4" w:rsidRDefault="00994DDE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1</w:t>
            </w:r>
            <w:r w:rsidR="0038762A">
              <w:rPr>
                <w:rFonts w:cs="Arial"/>
                <w:kern w:val="16"/>
                <w:sz w:val="20"/>
                <w:szCs w:val="20"/>
              </w:rPr>
              <w:t>. Semester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+ 2. Semester</w:t>
            </w:r>
          </w:p>
          <w:p w14:paraId="27B1F6BD" w14:textId="77777777" w:rsidR="00A61028" w:rsidRPr="00C477F8" w:rsidRDefault="00A61028" w:rsidP="00C477F8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</w:p>
        </w:tc>
      </w:tr>
      <w:tr w:rsidR="00C477F8" w:rsidRPr="00C477F8" w14:paraId="5AE7B38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988699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7148A2C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A9A4221" w14:textId="77777777" w:rsidR="00A61028" w:rsidRPr="007E28DC" w:rsidRDefault="00C2460A" w:rsidP="00FE0BA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Wintersemester </w:t>
            </w:r>
            <w:r w:rsidR="00FE0BAC">
              <w:rPr>
                <w:rFonts w:cs="Arial"/>
                <w:sz w:val="20"/>
                <w:szCs w:val="20"/>
              </w:rPr>
              <w:t>+</w:t>
            </w:r>
            <w:r w:rsidR="00F668AD">
              <w:rPr>
                <w:rFonts w:cs="Arial"/>
                <w:sz w:val="20"/>
                <w:szCs w:val="20"/>
              </w:rPr>
              <w:t xml:space="preserve"> Sommersemester</w:t>
            </w:r>
          </w:p>
        </w:tc>
      </w:tr>
      <w:tr w:rsidR="00C477F8" w:rsidRPr="00C477F8" w14:paraId="0841474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5DFC73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74EB7701" w14:textId="77777777" w:rsidR="00A61028" w:rsidRPr="007E28DC" w:rsidRDefault="009B4324" w:rsidP="00C477F8">
            <w:pPr>
              <w:rPr>
                <w:rFonts w:cs="Arial"/>
                <w:kern w:val="16"/>
                <w:sz w:val="10"/>
                <w:szCs w:val="1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5</w:t>
            </w:r>
            <w:r w:rsidR="0038762A">
              <w:rPr>
                <w:rFonts w:cs="Arial"/>
                <w:kern w:val="16"/>
                <w:sz w:val="20"/>
                <w:szCs w:val="20"/>
              </w:rPr>
              <w:t xml:space="preserve"> </w:t>
            </w:r>
            <w:r w:rsidR="007E28DC" w:rsidRPr="007E28DC">
              <w:rPr>
                <w:rFonts w:cs="Arial"/>
                <w:kern w:val="16"/>
                <w:sz w:val="20"/>
                <w:szCs w:val="20"/>
              </w:rPr>
              <w:t>SWS</w:t>
            </w:r>
          </w:p>
        </w:tc>
      </w:tr>
      <w:tr w:rsidR="00C477F8" w:rsidRPr="00C477F8" w14:paraId="280F029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B57D6B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03D6051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448E7443" w14:textId="77777777" w:rsidR="00C477F8" w:rsidRPr="007E28DC" w:rsidRDefault="00C2460A" w:rsidP="00C47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Nichttechnisches P</w:t>
            </w:r>
            <w:r w:rsidR="00C63747" w:rsidRPr="00C63747">
              <w:rPr>
                <w:rFonts w:cs="Arial"/>
                <w:kern w:val="16"/>
                <w:sz w:val="20"/>
                <w:szCs w:val="20"/>
              </w:rPr>
              <w:t>flichtmodul</w:t>
            </w:r>
          </w:p>
        </w:tc>
      </w:tr>
      <w:tr w:rsidR="00C477F8" w:rsidRPr="00C477F8" w14:paraId="4B6AD54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2E2081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145CE932" w14:textId="77777777" w:rsidR="00A61028" w:rsidRPr="00C477F8" w:rsidRDefault="00A61028" w:rsidP="0038762A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5C856594" w14:textId="77777777" w:rsidR="00EE7788" w:rsidRDefault="00EE7788" w:rsidP="00306C6F"/>
    <w:sectPr w:rsidR="00EE7788" w:rsidSect="0024102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8880" w14:textId="77777777" w:rsidR="0024102D" w:rsidRDefault="0024102D">
      <w:r>
        <w:separator/>
      </w:r>
    </w:p>
  </w:endnote>
  <w:endnote w:type="continuationSeparator" w:id="0">
    <w:p w14:paraId="58D89E32" w14:textId="77777777" w:rsidR="0024102D" w:rsidRDefault="0024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096EA33C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4880A38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0A0F4CF7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0808530F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42672A2F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0ACA2EB6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0BE5D49B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7478E13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C656342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89DB81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5AD01E9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92F052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D64229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D64229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0B1A0891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5E82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DF16" w14:textId="77777777" w:rsidR="0024102D" w:rsidRDefault="0024102D">
      <w:r>
        <w:separator/>
      </w:r>
    </w:p>
  </w:footnote>
  <w:footnote w:type="continuationSeparator" w:id="0">
    <w:p w14:paraId="090E4113" w14:textId="77777777" w:rsidR="0024102D" w:rsidRDefault="00241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8D58" w14:textId="77777777" w:rsidR="003B0BBE" w:rsidRDefault="003B0BBE">
    <w:pPr>
      <w:pStyle w:val="Header"/>
    </w:pPr>
  </w:p>
  <w:p w14:paraId="18B23B2B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8773" w14:textId="77777777" w:rsidR="005149A5" w:rsidRDefault="00951696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66FCEB81" wp14:editId="0FE3974C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292FF383" wp14:editId="2F9DA535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936679192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F8C9A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4DD7BA12" wp14:editId="680A19E1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989538011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12015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FA5"/>
    <w:multiLevelType w:val="hybridMultilevel"/>
    <w:tmpl w:val="DBCCB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9E3"/>
    <w:multiLevelType w:val="hybridMultilevel"/>
    <w:tmpl w:val="9B604B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22D"/>
    <w:multiLevelType w:val="hybridMultilevel"/>
    <w:tmpl w:val="8AA2C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5CD5"/>
    <w:multiLevelType w:val="hybridMultilevel"/>
    <w:tmpl w:val="4BC42E2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C0A50"/>
    <w:multiLevelType w:val="hybridMultilevel"/>
    <w:tmpl w:val="AC5CE92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D0915"/>
    <w:multiLevelType w:val="hybridMultilevel"/>
    <w:tmpl w:val="A7340B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47604"/>
    <w:multiLevelType w:val="hybridMultilevel"/>
    <w:tmpl w:val="F32A2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E7599"/>
    <w:multiLevelType w:val="hybridMultilevel"/>
    <w:tmpl w:val="E662D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475049">
    <w:abstractNumId w:val="6"/>
  </w:num>
  <w:num w:numId="2" w16cid:durableId="857161624">
    <w:abstractNumId w:val="0"/>
  </w:num>
  <w:num w:numId="3" w16cid:durableId="1814709300">
    <w:abstractNumId w:val="7"/>
  </w:num>
  <w:num w:numId="4" w16cid:durableId="1144733289">
    <w:abstractNumId w:val="2"/>
  </w:num>
  <w:num w:numId="5" w16cid:durableId="324166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9792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068986">
    <w:abstractNumId w:val="1"/>
  </w:num>
  <w:num w:numId="8" w16cid:durableId="901598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A714A"/>
    <w:rsid w:val="000C1609"/>
    <w:rsid w:val="000E0CCF"/>
    <w:rsid w:val="00142407"/>
    <w:rsid w:val="0014402C"/>
    <w:rsid w:val="00145B83"/>
    <w:rsid w:val="0017050F"/>
    <w:rsid w:val="00172D02"/>
    <w:rsid w:val="00190CDD"/>
    <w:rsid w:val="001F0387"/>
    <w:rsid w:val="0024102D"/>
    <w:rsid w:val="00260754"/>
    <w:rsid w:val="00267878"/>
    <w:rsid w:val="0028470B"/>
    <w:rsid w:val="002A601C"/>
    <w:rsid w:val="002C7BC7"/>
    <w:rsid w:val="002D1365"/>
    <w:rsid w:val="002E59DD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8762A"/>
    <w:rsid w:val="00393118"/>
    <w:rsid w:val="003A6683"/>
    <w:rsid w:val="003B0BBE"/>
    <w:rsid w:val="003D6044"/>
    <w:rsid w:val="0041302D"/>
    <w:rsid w:val="0044157E"/>
    <w:rsid w:val="0045778D"/>
    <w:rsid w:val="00467B92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A4B5F"/>
    <w:rsid w:val="005C6DBD"/>
    <w:rsid w:val="005D5E03"/>
    <w:rsid w:val="0061170E"/>
    <w:rsid w:val="00614477"/>
    <w:rsid w:val="006144A8"/>
    <w:rsid w:val="00627CC4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814CF"/>
    <w:rsid w:val="00792546"/>
    <w:rsid w:val="007C3BF7"/>
    <w:rsid w:val="007C3ED8"/>
    <w:rsid w:val="007D3711"/>
    <w:rsid w:val="007D4E8A"/>
    <w:rsid w:val="007E28DC"/>
    <w:rsid w:val="007F24A9"/>
    <w:rsid w:val="00800E5A"/>
    <w:rsid w:val="00805734"/>
    <w:rsid w:val="00833824"/>
    <w:rsid w:val="00893DBB"/>
    <w:rsid w:val="008B39E0"/>
    <w:rsid w:val="008E4142"/>
    <w:rsid w:val="008F7424"/>
    <w:rsid w:val="009012E6"/>
    <w:rsid w:val="00941AFE"/>
    <w:rsid w:val="00951696"/>
    <w:rsid w:val="00953345"/>
    <w:rsid w:val="009824A8"/>
    <w:rsid w:val="00994DDE"/>
    <w:rsid w:val="009A223F"/>
    <w:rsid w:val="009A506F"/>
    <w:rsid w:val="009B4324"/>
    <w:rsid w:val="00A22E19"/>
    <w:rsid w:val="00A37D11"/>
    <w:rsid w:val="00A61028"/>
    <w:rsid w:val="00A70EC4"/>
    <w:rsid w:val="00AA5281"/>
    <w:rsid w:val="00AB2257"/>
    <w:rsid w:val="00AD7E62"/>
    <w:rsid w:val="00AF1E68"/>
    <w:rsid w:val="00B31871"/>
    <w:rsid w:val="00B41FE6"/>
    <w:rsid w:val="00B53DAE"/>
    <w:rsid w:val="00B73251"/>
    <w:rsid w:val="00C030CC"/>
    <w:rsid w:val="00C06630"/>
    <w:rsid w:val="00C06E3F"/>
    <w:rsid w:val="00C20A1B"/>
    <w:rsid w:val="00C2460A"/>
    <w:rsid w:val="00C477F8"/>
    <w:rsid w:val="00C62ECC"/>
    <w:rsid w:val="00C63747"/>
    <w:rsid w:val="00CD6CA0"/>
    <w:rsid w:val="00CD7E6F"/>
    <w:rsid w:val="00CE68A2"/>
    <w:rsid w:val="00CF50B6"/>
    <w:rsid w:val="00D64229"/>
    <w:rsid w:val="00D67FC7"/>
    <w:rsid w:val="00D70104"/>
    <w:rsid w:val="00D7418D"/>
    <w:rsid w:val="00D93E7D"/>
    <w:rsid w:val="00DA38BA"/>
    <w:rsid w:val="00DB089E"/>
    <w:rsid w:val="00DC2213"/>
    <w:rsid w:val="00DC76D0"/>
    <w:rsid w:val="00E41D89"/>
    <w:rsid w:val="00E44B4A"/>
    <w:rsid w:val="00E474FD"/>
    <w:rsid w:val="00E64B98"/>
    <w:rsid w:val="00EC4CDF"/>
    <w:rsid w:val="00EC5EB2"/>
    <w:rsid w:val="00EE4206"/>
    <w:rsid w:val="00EE7788"/>
    <w:rsid w:val="00F17207"/>
    <w:rsid w:val="00F35F92"/>
    <w:rsid w:val="00F479DE"/>
    <w:rsid w:val="00F56AB0"/>
    <w:rsid w:val="00F668AD"/>
    <w:rsid w:val="00F67646"/>
    <w:rsid w:val="00F70704"/>
    <w:rsid w:val="00F73EF7"/>
    <w:rsid w:val="00FD70D4"/>
    <w:rsid w:val="00FE0BAC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123298"/>
  <w15:chartTrackingRefBased/>
  <w15:docId w15:val="{685E2894-0C77-5C4D-B1D4-E3FE566E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  <w:style w:type="paragraph" w:styleId="ListParagraph">
    <w:name w:val="List Paragraph"/>
    <w:basedOn w:val="Normal"/>
    <w:uiPriority w:val="34"/>
    <w:qFormat/>
    <w:rsid w:val="000A714A"/>
    <w:pPr>
      <w:ind w:left="720"/>
      <w:contextualSpacing/>
    </w:pPr>
    <w:rPr>
      <w:rFonts w:ascii="Calibri" w:eastAsia="Calibri" w:hAnsi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2024-04-21T15:24:00Z</dcterms:created>
  <dcterms:modified xsi:type="dcterms:W3CDTF">2024-04-21T15:24:00Z</dcterms:modified>
</cp:coreProperties>
</file>