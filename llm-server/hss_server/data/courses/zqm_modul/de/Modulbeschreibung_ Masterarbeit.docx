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22A84423" w14:textId="77777777" w:rsidTr="00C477F8">
        <w:tblPrEx>
          <w:tblCellMar>
            <w:top w:w="0" w:type="dxa"/>
            <w:bottom w:w="0" w:type="dxa"/>
          </w:tblCellMar>
        </w:tblPrEx>
        <w:tc>
          <w:tcPr>
            <w:tcW w:w="2552" w:type="dxa"/>
            <w:shd w:val="clear" w:color="auto" w:fill="E6E6E6"/>
          </w:tcPr>
          <w:p w14:paraId="1697F184" w14:textId="77777777" w:rsidR="00C477F8" w:rsidRPr="00C477F8" w:rsidRDefault="00C477F8" w:rsidP="00C477F8">
            <w:pPr>
              <w:rPr>
                <w:rFonts w:cs="Arial"/>
                <w:kern w:val="16"/>
                <w:sz w:val="20"/>
                <w:szCs w:val="20"/>
              </w:rPr>
            </w:pPr>
            <w:r w:rsidRPr="00C477F8">
              <w:rPr>
                <w:rFonts w:cs="Arial"/>
                <w:kern w:val="16"/>
                <w:sz w:val="20"/>
                <w:szCs w:val="20"/>
              </w:rPr>
              <w:t>Modulname</w:t>
            </w:r>
          </w:p>
          <w:p w14:paraId="5E190D4C" w14:textId="77777777" w:rsidR="00C477F8" w:rsidRPr="00C477F8" w:rsidRDefault="00C477F8" w:rsidP="00C477F8">
            <w:pPr>
              <w:rPr>
                <w:rFonts w:cs="Arial"/>
                <w:kern w:val="16"/>
                <w:sz w:val="6"/>
                <w:szCs w:val="6"/>
              </w:rPr>
            </w:pPr>
          </w:p>
        </w:tc>
        <w:tc>
          <w:tcPr>
            <w:tcW w:w="7229" w:type="dxa"/>
            <w:shd w:val="clear" w:color="auto" w:fill="E6E6E6"/>
          </w:tcPr>
          <w:p w14:paraId="02200D3B" w14:textId="77777777" w:rsidR="00C477F8" w:rsidRPr="00EC576D" w:rsidRDefault="0028295C" w:rsidP="00C477F8">
            <w:pPr>
              <w:rPr>
                <w:rFonts w:cs="Arial"/>
                <w:b/>
                <w:kern w:val="16"/>
                <w:sz w:val="20"/>
                <w:szCs w:val="20"/>
              </w:rPr>
            </w:pPr>
            <w:r>
              <w:rPr>
                <w:rFonts w:cs="Arial"/>
                <w:b/>
                <w:kern w:val="16"/>
                <w:sz w:val="20"/>
                <w:szCs w:val="20"/>
              </w:rPr>
              <w:t>Masterarbeit und Kolloquium</w:t>
            </w:r>
          </w:p>
        </w:tc>
      </w:tr>
      <w:tr w:rsidR="00C477F8" w:rsidRPr="00C477F8" w14:paraId="2416E6C2" w14:textId="77777777" w:rsidTr="00C477F8">
        <w:tblPrEx>
          <w:tblCellMar>
            <w:top w:w="0" w:type="dxa"/>
            <w:bottom w:w="0" w:type="dxa"/>
          </w:tblCellMar>
        </w:tblPrEx>
        <w:tc>
          <w:tcPr>
            <w:tcW w:w="2552" w:type="dxa"/>
          </w:tcPr>
          <w:p w14:paraId="2C4AB2EF"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48BF387D" w14:textId="77777777" w:rsidR="00C477F8" w:rsidRDefault="00C477F8" w:rsidP="00C477F8">
            <w:pPr>
              <w:rPr>
                <w:rFonts w:cs="Arial"/>
                <w:kern w:val="16"/>
                <w:sz w:val="20"/>
                <w:szCs w:val="20"/>
              </w:rPr>
            </w:pPr>
            <w:r w:rsidRPr="00C477F8">
              <w:rPr>
                <w:rFonts w:cs="Arial"/>
                <w:kern w:val="16"/>
                <w:sz w:val="20"/>
                <w:szCs w:val="20"/>
              </w:rPr>
              <w:t>Modulverantwortliche</w:t>
            </w:r>
          </w:p>
          <w:p w14:paraId="6AE7000E" w14:textId="77777777" w:rsidR="00A61028" w:rsidRPr="00C477F8" w:rsidRDefault="00A61028" w:rsidP="00C477F8">
            <w:pPr>
              <w:rPr>
                <w:rFonts w:cs="Arial"/>
                <w:kern w:val="16"/>
                <w:sz w:val="6"/>
                <w:szCs w:val="6"/>
              </w:rPr>
            </w:pPr>
          </w:p>
        </w:tc>
        <w:tc>
          <w:tcPr>
            <w:tcW w:w="7229" w:type="dxa"/>
            <w:shd w:val="clear" w:color="auto" w:fill="auto"/>
          </w:tcPr>
          <w:p w14:paraId="3AFA0176" w14:textId="77777777" w:rsidR="00C477F8" w:rsidRPr="00EC576D" w:rsidRDefault="00010D27" w:rsidP="00010D27">
            <w:pPr>
              <w:rPr>
                <w:rFonts w:cs="Arial"/>
                <w:kern w:val="16"/>
                <w:sz w:val="20"/>
                <w:szCs w:val="20"/>
              </w:rPr>
            </w:pPr>
            <w:r>
              <w:rPr>
                <w:rFonts w:cs="Arial"/>
                <w:kern w:val="16"/>
                <w:sz w:val="20"/>
                <w:szCs w:val="20"/>
              </w:rPr>
              <w:t>Professor/-in der Fakultät Elektrotechnik oder Maschinenbau</w:t>
            </w:r>
          </w:p>
        </w:tc>
      </w:tr>
      <w:tr w:rsidR="00C477F8" w:rsidRPr="00C477F8" w14:paraId="55DCFC14" w14:textId="77777777" w:rsidTr="00C477F8">
        <w:tblPrEx>
          <w:tblCellMar>
            <w:top w:w="0" w:type="dxa"/>
            <w:bottom w:w="0" w:type="dxa"/>
          </w:tblCellMar>
        </w:tblPrEx>
        <w:tc>
          <w:tcPr>
            <w:tcW w:w="2552" w:type="dxa"/>
          </w:tcPr>
          <w:p w14:paraId="1D9F609E"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064A5376" w14:textId="77777777" w:rsidR="00C477F8" w:rsidRPr="00C477F8" w:rsidRDefault="00C477F8" w:rsidP="00C477F8">
            <w:pPr>
              <w:rPr>
                <w:rFonts w:cs="Arial"/>
                <w:color w:val="E36C0A"/>
                <w:kern w:val="16"/>
                <w:sz w:val="20"/>
                <w:szCs w:val="20"/>
              </w:rPr>
            </w:pPr>
          </w:p>
        </w:tc>
        <w:tc>
          <w:tcPr>
            <w:tcW w:w="7229" w:type="dxa"/>
          </w:tcPr>
          <w:p w14:paraId="6C7082F9" w14:textId="77777777" w:rsidR="00FC4F2F" w:rsidRPr="00FC4F2F" w:rsidRDefault="00FC4F2F" w:rsidP="00FC4F2F">
            <w:pPr>
              <w:rPr>
                <w:rFonts w:cs="Arial"/>
                <w:kern w:val="16"/>
                <w:sz w:val="20"/>
                <w:szCs w:val="20"/>
              </w:rPr>
            </w:pPr>
            <w:r w:rsidRPr="00FC4F2F">
              <w:rPr>
                <w:rFonts w:cs="Arial"/>
                <w:kern w:val="16"/>
                <w:sz w:val="20"/>
                <w:szCs w:val="20"/>
              </w:rPr>
              <w:t xml:space="preserve">Die Abschlussarbeit ist eine Modulleistung, in der die Studierenden zeigen sollen, dass sie in der Lage sind, innerhalb der vorgegebenen Frist ein Problem aus dem jeweiligen Fach selbständig nach wissenschaftlichen Methoden zu bearbeiten. Da insbesondere der Masterabschluss den Studierenden Kenntnisse und Fertigkeiten </w:t>
            </w:r>
            <w:proofErr w:type="gramStart"/>
            <w:r w:rsidRPr="00FC4F2F">
              <w:rPr>
                <w:rFonts w:cs="Arial"/>
                <w:kern w:val="16"/>
                <w:sz w:val="20"/>
                <w:szCs w:val="20"/>
              </w:rPr>
              <w:t>auf hohem wissenschaftlichen Niveau</w:t>
            </w:r>
            <w:proofErr w:type="gramEnd"/>
            <w:r w:rsidRPr="00FC4F2F">
              <w:rPr>
                <w:rFonts w:cs="Arial"/>
                <w:kern w:val="16"/>
                <w:sz w:val="20"/>
                <w:szCs w:val="20"/>
              </w:rPr>
              <w:t xml:space="preserve"> attestiert, sind besondere Qualifikationsziele der Masterarbeit:</w:t>
            </w:r>
          </w:p>
          <w:p w14:paraId="335D71A2" w14:textId="77777777" w:rsidR="00FC4F2F" w:rsidRPr="00FC4F2F" w:rsidRDefault="00FC4F2F" w:rsidP="00FC4F2F">
            <w:pPr>
              <w:rPr>
                <w:rFonts w:cs="Arial"/>
                <w:kern w:val="16"/>
                <w:sz w:val="20"/>
                <w:szCs w:val="20"/>
              </w:rPr>
            </w:pPr>
            <w:r w:rsidRPr="00FC4F2F">
              <w:rPr>
                <w:rFonts w:cs="Arial"/>
                <w:kern w:val="16"/>
                <w:sz w:val="20"/>
                <w:szCs w:val="20"/>
              </w:rPr>
              <w:t>- die systematische Suche und Verarbeitung internationaler Literatur zum aktuellen Forschungsstand des zu bearbeitenden Themas,</w:t>
            </w:r>
          </w:p>
          <w:p w14:paraId="22DD3257" w14:textId="77777777" w:rsidR="00FC4F2F" w:rsidRPr="00FC4F2F" w:rsidRDefault="00FC4F2F" w:rsidP="00FC4F2F">
            <w:pPr>
              <w:rPr>
                <w:rFonts w:cs="Arial"/>
                <w:kern w:val="16"/>
                <w:sz w:val="20"/>
                <w:szCs w:val="20"/>
              </w:rPr>
            </w:pPr>
            <w:r w:rsidRPr="00FC4F2F">
              <w:rPr>
                <w:rFonts w:cs="Arial"/>
                <w:kern w:val="16"/>
                <w:sz w:val="20"/>
                <w:szCs w:val="20"/>
              </w:rPr>
              <w:t>- darauf aufbauend die Darstellung und Anwendung anspruchsvoller Theorien und Modelle zur wissenschaftlichen Analyse der Problemstellung,</w:t>
            </w:r>
          </w:p>
          <w:p w14:paraId="1AE0E8F5" w14:textId="77777777" w:rsidR="00FC4F2F" w:rsidRPr="00FC4F2F" w:rsidRDefault="00FC4F2F" w:rsidP="00FC4F2F">
            <w:pPr>
              <w:rPr>
                <w:rFonts w:cs="Arial"/>
                <w:kern w:val="16"/>
                <w:sz w:val="20"/>
                <w:szCs w:val="20"/>
              </w:rPr>
            </w:pPr>
            <w:r w:rsidRPr="00FC4F2F">
              <w:rPr>
                <w:rFonts w:cs="Arial"/>
                <w:kern w:val="16"/>
                <w:sz w:val="20"/>
                <w:szCs w:val="20"/>
              </w:rPr>
              <w:t>- ggf. die Durchführung einer eigenständigen empirischen Untersuchung sowie deren Auswertung und</w:t>
            </w:r>
          </w:p>
          <w:p w14:paraId="4155BF11" w14:textId="77777777" w:rsidR="00FC4F2F" w:rsidRPr="00FC4F2F" w:rsidRDefault="00FC4F2F" w:rsidP="00FC4F2F">
            <w:pPr>
              <w:rPr>
                <w:rFonts w:cs="Arial"/>
                <w:kern w:val="16"/>
                <w:sz w:val="20"/>
                <w:szCs w:val="20"/>
              </w:rPr>
            </w:pPr>
            <w:r w:rsidRPr="00FC4F2F">
              <w:rPr>
                <w:rFonts w:cs="Arial"/>
                <w:kern w:val="16"/>
                <w:sz w:val="20"/>
                <w:szCs w:val="20"/>
              </w:rPr>
              <w:t>- hieraus abgeleitet eine fundierte Entwicklung neuer Perspektiven des Themas.</w:t>
            </w:r>
          </w:p>
          <w:p w14:paraId="118FD4A2" w14:textId="77777777" w:rsidR="00B43E90" w:rsidRPr="00EC576D" w:rsidRDefault="00FC4F2F" w:rsidP="00FC4F2F">
            <w:pPr>
              <w:rPr>
                <w:rFonts w:cs="Arial"/>
                <w:kern w:val="16"/>
                <w:sz w:val="6"/>
                <w:szCs w:val="6"/>
              </w:rPr>
            </w:pPr>
            <w:r w:rsidRPr="00FC4F2F">
              <w:rPr>
                <w:rFonts w:cs="Arial"/>
                <w:kern w:val="16"/>
                <w:sz w:val="20"/>
                <w:szCs w:val="20"/>
              </w:rPr>
              <w:t>Dieses Qualifikationsniveau demonstriert die Ma</w:t>
            </w:r>
            <w:r>
              <w:rPr>
                <w:rFonts w:cs="Arial"/>
                <w:kern w:val="16"/>
                <w:sz w:val="20"/>
                <w:szCs w:val="20"/>
              </w:rPr>
              <w:t>sterabsolventin bzw. der Master</w:t>
            </w:r>
            <w:r w:rsidRPr="00FC4F2F">
              <w:rPr>
                <w:rFonts w:cs="Arial"/>
                <w:kern w:val="16"/>
                <w:sz w:val="20"/>
                <w:szCs w:val="20"/>
              </w:rPr>
              <w:t>absolvent nach erfolgreichem Verfassen der Arbe</w:t>
            </w:r>
            <w:r>
              <w:rPr>
                <w:rFonts w:cs="Arial"/>
                <w:kern w:val="16"/>
                <w:sz w:val="20"/>
                <w:szCs w:val="20"/>
              </w:rPr>
              <w:t>it zusätzlich in einem Kolloqui</w:t>
            </w:r>
            <w:r w:rsidRPr="00FC4F2F">
              <w:rPr>
                <w:rFonts w:cs="Arial"/>
                <w:kern w:val="16"/>
                <w:sz w:val="20"/>
                <w:szCs w:val="20"/>
              </w:rPr>
              <w:t>um, in dem sie oder er ihre bzw. seine Arbeit vor</w:t>
            </w:r>
            <w:r>
              <w:rPr>
                <w:rFonts w:cs="Arial"/>
                <w:kern w:val="16"/>
                <w:sz w:val="20"/>
                <w:szCs w:val="20"/>
              </w:rPr>
              <w:t>stellt, erläutert und gegebenen</w:t>
            </w:r>
            <w:r w:rsidRPr="00FC4F2F">
              <w:rPr>
                <w:rFonts w:cs="Arial"/>
                <w:kern w:val="16"/>
                <w:sz w:val="20"/>
                <w:szCs w:val="20"/>
              </w:rPr>
              <w:t xml:space="preserve">falls gegen Kritik verteidigt. </w:t>
            </w:r>
          </w:p>
        </w:tc>
      </w:tr>
      <w:tr w:rsidR="00C477F8" w:rsidRPr="00C477F8" w14:paraId="31BA8035" w14:textId="77777777" w:rsidTr="00C477F8">
        <w:tblPrEx>
          <w:tblCellMar>
            <w:top w:w="0" w:type="dxa"/>
            <w:bottom w:w="0" w:type="dxa"/>
          </w:tblCellMar>
        </w:tblPrEx>
        <w:tc>
          <w:tcPr>
            <w:tcW w:w="2552" w:type="dxa"/>
          </w:tcPr>
          <w:p w14:paraId="19BF7212"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6087D81B" w14:textId="77777777" w:rsidR="00C477F8" w:rsidRPr="00C477F8" w:rsidRDefault="00C477F8" w:rsidP="00C477F8">
            <w:pPr>
              <w:rPr>
                <w:rFonts w:cs="Arial"/>
                <w:color w:val="E36C0A"/>
                <w:kern w:val="16"/>
                <w:sz w:val="20"/>
                <w:szCs w:val="20"/>
              </w:rPr>
            </w:pPr>
          </w:p>
        </w:tc>
        <w:tc>
          <w:tcPr>
            <w:tcW w:w="7229" w:type="dxa"/>
          </w:tcPr>
          <w:p w14:paraId="567A6D28" w14:textId="77777777" w:rsidR="00A61028" w:rsidRPr="00EC576D" w:rsidRDefault="00376A83" w:rsidP="00376A83">
            <w:pPr>
              <w:rPr>
                <w:rFonts w:cs="Arial"/>
                <w:kern w:val="16"/>
                <w:sz w:val="6"/>
                <w:szCs w:val="6"/>
              </w:rPr>
            </w:pPr>
            <w:r>
              <w:rPr>
                <w:rFonts w:cs="Arial"/>
                <w:kern w:val="16"/>
                <w:sz w:val="20"/>
                <w:szCs w:val="20"/>
              </w:rPr>
              <w:t>Die Masterarbeit wird i.d.R. in Kooperation mit einem Unternehmen/Praxispartner geschrieben, so dass d</w:t>
            </w:r>
            <w:r w:rsidRPr="00376A83">
              <w:rPr>
                <w:rFonts w:cs="Arial"/>
                <w:kern w:val="16"/>
                <w:sz w:val="20"/>
                <w:szCs w:val="20"/>
              </w:rPr>
              <w:t xml:space="preserve">ie spezifischen Inhalte </w:t>
            </w:r>
            <w:r>
              <w:rPr>
                <w:rFonts w:cs="Arial"/>
                <w:kern w:val="16"/>
                <w:sz w:val="20"/>
                <w:szCs w:val="20"/>
              </w:rPr>
              <w:t xml:space="preserve">abhängig vom Thema des zu bearbeitenden </w:t>
            </w:r>
            <w:r w:rsidR="00010D27">
              <w:rPr>
                <w:rFonts w:cs="Arial"/>
                <w:kern w:val="16"/>
                <w:sz w:val="20"/>
                <w:szCs w:val="20"/>
              </w:rPr>
              <w:t>Projekts</w:t>
            </w:r>
            <w:r>
              <w:rPr>
                <w:rFonts w:cs="Arial"/>
                <w:kern w:val="16"/>
                <w:sz w:val="20"/>
                <w:szCs w:val="20"/>
              </w:rPr>
              <w:t xml:space="preserve"> sind.</w:t>
            </w:r>
            <w:r w:rsidRPr="00376A83">
              <w:rPr>
                <w:rFonts w:cs="Arial"/>
                <w:kern w:val="16"/>
                <w:sz w:val="20"/>
                <w:szCs w:val="20"/>
              </w:rPr>
              <w:t xml:space="preserve"> </w:t>
            </w:r>
            <w:r>
              <w:rPr>
                <w:rFonts w:cs="Arial"/>
                <w:kern w:val="16"/>
                <w:sz w:val="20"/>
                <w:szCs w:val="20"/>
              </w:rPr>
              <w:t>Die Masterarbeit ist schwerpunktmäßig der Fakultät Elektrotechnik oder Maschinenbau zuzuordnen und dem entsprechend mit einem</w:t>
            </w:r>
            <w:r w:rsidRPr="00376A83">
              <w:rPr>
                <w:rFonts w:cs="Arial"/>
                <w:kern w:val="16"/>
                <w:sz w:val="20"/>
                <w:szCs w:val="20"/>
              </w:rPr>
              <w:t xml:space="preserve"> betreuenden Profess</w:t>
            </w:r>
            <w:r>
              <w:rPr>
                <w:rFonts w:cs="Arial"/>
                <w:kern w:val="16"/>
                <w:sz w:val="20"/>
                <w:szCs w:val="20"/>
              </w:rPr>
              <w:t>or</w:t>
            </w:r>
            <w:r w:rsidRPr="00376A83">
              <w:rPr>
                <w:rFonts w:cs="Arial"/>
                <w:kern w:val="16"/>
                <w:sz w:val="20"/>
                <w:szCs w:val="20"/>
              </w:rPr>
              <w:t xml:space="preserve"> </w:t>
            </w:r>
            <w:r>
              <w:rPr>
                <w:rFonts w:cs="Arial"/>
                <w:kern w:val="16"/>
                <w:sz w:val="20"/>
                <w:szCs w:val="20"/>
              </w:rPr>
              <w:t xml:space="preserve">abzustimmen. </w:t>
            </w:r>
          </w:p>
        </w:tc>
      </w:tr>
      <w:tr w:rsidR="00C477F8" w:rsidRPr="00C477F8" w14:paraId="20EEA952" w14:textId="77777777" w:rsidTr="00C477F8">
        <w:tblPrEx>
          <w:tblCellMar>
            <w:top w:w="0" w:type="dxa"/>
            <w:bottom w:w="0" w:type="dxa"/>
          </w:tblCellMar>
        </w:tblPrEx>
        <w:tc>
          <w:tcPr>
            <w:tcW w:w="2552" w:type="dxa"/>
          </w:tcPr>
          <w:p w14:paraId="5AD54193" w14:textId="77777777" w:rsidR="00C477F8" w:rsidRPr="00C477F8" w:rsidRDefault="00C477F8" w:rsidP="00C477F8">
            <w:pPr>
              <w:rPr>
                <w:rFonts w:cs="Arial"/>
                <w:kern w:val="16"/>
                <w:sz w:val="20"/>
                <w:szCs w:val="20"/>
              </w:rPr>
            </w:pPr>
            <w:r w:rsidRPr="00C477F8">
              <w:rPr>
                <w:rFonts w:cs="Arial"/>
                <w:kern w:val="16"/>
                <w:sz w:val="20"/>
                <w:szCs w:val="20"/>
              </w:rPr>
              <w:t>Lehrformen</w:t>
            </w:r>
          </w:p>
          <w:p w14:paraId="424199D1" w14:textId="77777777" w:rsidR="00C477F8" w:rsidRPr="00C477F8" w:rsidRDefault="00C477F8" w:rsidP="00C477F8">
            <w:pPr>
              <w:rPr>
                <w:rFonts w:cs="Arial"/>
                <w:color w:val="E36C0A"/>
                <w:kern w:val="16"/>
                <w:sz w:val="20"/>
                <w:szCs w:val="20"/>
              </w:rPr>
            </w:pPr>
          </w:p>
        </w:tc>
        <w:tc>
          <w:tcPr>
            <w:tcW w:w="7229" w:type="dxa"/>
            <w:shd w:val="clear" w:color="auto" w:fill="auto"/>
          </w:tcPr>
          <w:p w14:paraId="69B6B29A" w14:textId="77777777" w:rsidR="005D5F50" w:rsidRPr="00EC576D" w:rsidRDefault="00FC4F2F" w:rsidP="00FC4F2F">
            <w:pPr>
              <w:rPr>
                <w:rFonts w:cs="Arial"/>
                <w:kern w:val="16"/>
                <w:sz w:val="20"/>
                <w:szCs w:val="20"/>
              </w:rPr>
            </w:pPr>
            <w:r>
              <w:rPr>
                <w:rFonts w:cs="Arial"/>
                <w:kern w:val="16"/>
                <w:sz w:val="20"/>
                <w:szCs w:val="20"/>
              </w:rPr>
              <w:t xml:space="preserve">Verfassen </w:t>
            </w:r>
            <w:proofErr w:type="gramStart"/>
            <w:r>
              <w:rPr>
                <w:rFonts w:cs="Arial"/>
                <w:kern w:val="16"/>
                <w:sz w:val="20"/>
                <w:szCs w:val="20"/>
              </w:rPr>
              <w:t xml:space="preserve">einer </w:t>
            </w:r>
            <w:r w:rsidR="00376A83" w:rsidRPr="00376A83">
              <w:rPr>
                <w:rFonts w:cs="Arial"/>
                <w:kern w:val="16"/>
                <w:sz w:val="20"/>
                <w:szCs w:val="20"/>
              </w:rPr>
              <w:t>wissenschaftliche Arbeit</w:t>
            </w:r>
            <w:proofErr w:type="gramEnd"/>
            <w:r w:rsidR="00376A83" w:rsidRPr="00376A83">
              <w:rPr>
                <w:rFonts w:cs="Arial"/>
                <w:kern w:val="16"/>
                <w:sz w:val="20"/>
                <w:szCs w:val="20"/>
              </w:rPr>
              <w:t xml:space="preserve"> unter int</w:t>
            </w:r>
            <w:r>
              <w:rPr>
                <w:rFonts w:cs="Arial"/>
                <w:kern w:val="16"/>
                <w:sz w:val="20"/>
                <w:szCs w:val="20"/>
              </w:rPr>
              <w:t>ensiver begleitender Betreuung/Beratung mit abschließendem Verteidigen der Ergebnisse in einem K</w:t>
            </w:r>
            <w:r w:rsidR="00376A83" w:rsidRPr="00376A83">
              <w:rPr>
                <w:rFonts w:cs="Arial"/>
                <w:kern w:val="16"/>
                <w:sz w:val="20"/>
                <w:szCs w:val="20"/>
              </w:rPr>
              <w:t>olloquium.</w:t>
            </w:r>
          </w:p>
        </w:tc>
      </w:tr>
      <w:tr w:rsidR="00C477F8" w:rsidRPr="00C477F8" w14:paraId="46D7D503" w14:textId="77777777" w:rsidTr="00C477F8">
        <w:tblPrEx>
          <w:tblCellMar>
            <w:top w:w="0" w:type="dxa"/>
            <w:bottom w:w="0" w:type="dxa"/>
          </w:tblCellMar>
        </w:tblPrEx>
        <w:tc>
          <w:tcPr>
            <w:tcW w:w="2552" w:type="dxa"/>
          </w:tcPr>
          <w:p w14:paraId="7EE26D6D"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4F8CE91B" w14:textId="77777777" w:rsidR="00C477F8" w:rsidRPr="00C477F8" w:rsidRDefault="00C477F8" w:rsidP="00C477F8">
            <w:pPr>
              <w:rPr>
                <w:rFonts w:cs="Arial"/>
                <w:kern w:val="16"/>
                <w:sz w:val="20"/>
                <w:szCs w:val="20"/>
              </w:rPr>
            </w:pPr>
          </w:p>
        </w:tc>
        <w:tc>
          <w:tcPr>
            <w:tcW w:w="7229" w:type="dxa"/>
            <w:shd w:val="clear" w:color="auto" w:fill="auto"/>
          </w:tcPr>
          <w:p w14:paraId="6BD78A0C" w14:textId="77777777" w:rsidR="00A61028" w:rsidRPr="00EC576D" w:rsidRDefault="00FC4F2F" w:rsidP="00FC4F2F">
            <w:pPr>
              <w:rPr>
                <w:rFonts w:cs="Arial"/>
                <w:kern w:val="16"/>
                <w:sz w:val="6"/>
                <w:szCs w:val="6"/>
              </w:rPr>
            </w:pPr>
            <w:r>
              <w:rPr>
                <w:rFonts w:cs="Arial"/>
                <w:kern w:val="16"/>
                <w:sz w:val="20"/>
                <w:szCs w:val="20"/>
              </w:rPr>
              <w:t>Erfolgreiche Teilnahme an 8</w:t>
            </w:r>
            <w:r w:rsidRPr="00FC4F2F">
              <w:rPr>
                <w:rFonts w:cs="Arial"/>
                <w:kern w:val="16"/>
                <w:sz w:val="20"/>
                <w:szCs w:val="20"/>
              </w:rPr>
              <w:t xml:space="preserve"> Pflichtmodulen</w:t>
            </w:r>
            <w:r>
              <w:rPr>
                <w:rFonts w:cs="Arial"/>
                <w:kern w:val="16"/>
                <w:sz w:val="20"/>
                <w:szCs w:val="20"/>
              </w:rPr>
              <w:t>, 2 Workshops und einer Projektarbeit</w:t>
            </w:r>
            <w:r w:rsidRPr="00FC4F2F">
              <w:rPr>
                <w:rFonts w:cs="Arial"/>
                <w:kern w:val="16"/>
                <w:sz w:val="20"/>
                <w:szCs w:val="20"/>
              </w:rPr>
              <w:t xml:space="preserve"> </w:t>
            </w:r>
            <w:r>
              <w:rPr>
                <w:rFonts w:cs="Arial"/>
                <w:kern w:val="16"/>
                <w:sz w:val="20"/>
                <w:szCs w:val="20"/>
              </w:rPr>
              <w:t xml:space="preserve">sowie </w:t>
            </w:r>
            <w:r w:rsidRPr="00FC4F2F">
              <w:rPr>
                <w:rFonts w:cs="Arial"/>
                <w:kern w:val="16"/>
                <w:sz w:val="20"/>
                <w:szCs w:val="20"/>
              </w:rPr>
              <w:t xml:space="preserve">Bestehen der </w:t>
            </w:r>
            <w:r w:rsidR="00010D27">
              <w:rPr>
                <w:rFonts w:cs="Arial"/>
                <w:kern w:val="16"/>
                <w:sz w:val="20"/>
                <w:szCs w:val="20"/>
              </w:rPr>
              <w:t xml:space="preserve">zugehörigen </w:t>
            </w:r>
            <w:r w:rsidRPr="00FC4F2F">
              <w:rPr>
                <w:rFonts w:cs="Arial"/>
                <w:kern w:val="16"/>
                <w:sz w:val="20"/>
                <w:szCs w:val="20"/>
              </w:rPr>
              <w:t>Modulprüfunge</w:t>
            </w:r>
            <w:r w:rsidR="00010D27">
              <w:rPr>
                <w:rFonts w:cs="Arial"/>
                <w:kern w:val="16"/>
                <w:sz w:val="20"/>
                <w:szCs w:val="20"/>
              </w:rPr>
              <w:t>n.</w:t>
            </w:r>
          </w:p>
        </w:tc>
      </w:tr>
      <w:tr w:rsidR="00C477F8" w:rsidRPr="00C477F8" w14:paraId="66CE8F44" w14:textId="77777777" w:rsidTr="00C477F8">
        <w:tblPrEx>
          <w:tblCellMar>
            <w:top w:w="0" w:type="dxa"/>
            <w:bottom w:w="0" w:type="dxa"/>
          </w:tblCellMar>
        </w:tblPrEx>
        <w:tc>
          <w:tcPr>
            <w:tcW w:w="2552" w:type="dxa"/>
          </w:tcPr>
          <w:p w14:paraId="6113A815"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4A241F38" w14:textId="77777777" w:rsidR="00A61028" w:rsidRPr="00EC576D" w:rsidRDefault="00A61028" w:rsidP="005D5F50">
            <w:pPr>
              <w:rPr>
                <w:rFonts w:cs="Arial"/>
                <w:kern w:val="16"/>
                <w:sz w:val="6"/>
                <w:szCs w:val="6"/>
              </w:rPr>
            </w:pPr>
          </w:p>
        </w:tc>
      </w:tr>
      <w:tr w:rsidR="00C477F8" w:rsidRPr="00C477F8" w14:paraId="2863D871" w14:textId="77777777" w:rsidTr="00C477F8">
        <w:tblPrEx>
          <w:tblCellMar>
            <w:top w:w="0" w:type="dxa"/>
            <w:bottom w:w="0" w:type="dxa"/>
          </w:tblCellMar>
        </w:tblPrEx>
        <w:tc>
          <w:tcPr>
            <w:tcW w:w="2552" w:type="dxa"/>
          </w:tcPr>
          <w:p w14:paraId="1D5B216F" w14:textId="77777777" w:rsidR="00C477F8" w:rsidRDefault="00C477F8" w:rsidP="00C477F8">
            <w:pPr>
              <w:rPr>
                <w:rFonts w:cs="Arial"/>
                <w:kern w:val="16"/>
                <w:sz w:val="20"/>
                <w:szCs w:val="20"/>
              </w:rPr>
            </w:pPr>
            <w:r w:rsidRPr="00C477F8">
              <w:rPr>
                <w:rFonts w:cs="Arial"/>
                <w:kern w:val="16"/>
                <w:sz w:val="20"/>
                <w:szCs w:val="20"/>
              </w:rPr>
              <w:t>Lehrbriefautor</w:t>
            </w:r>
          </w:p>
          <w:p w14:paraId="4C1E7138" w14:textId="77777777" w:rsidR="00A61028" w:rsidRPr="00C477F8" w:rsidRDefault="00A61028" w:rsidP="00C477F8">
            <w:pPr>
              <w:rPr>
                <w:rFonts w:cs="Arial"/>
                <w:kern w:val="16"/>
                <w:sz w:val="6"/>
                <w:szCs w:val="6"/>
              </w:rPr>
            </w:pPr>
          </w:p>
        </w:tc>
        <w:tc>
          <w:tcPr>
            <w:tcW w:w="7229" w:type="dxa"/>
            <w:shd w:val="clear" w:color="auto" w:fill="auto"/>
          </w:tcPr>
          <w:p w14:paraId="46EA5FA3" w14:textId="77777777" w:rsidR="00A61028" w:rsidRPr="00EC576D" w:rsidRDefault="00A61028" w:rsidP="00C477F8">
            <w:pPr>
              <w:rPr>
                <w:rFonts w:cs="Arial"/>
                <w:color w:val="FF0000"/>
                <w:kern w:val="16"/>
                <w:sz w:val="20"/>
                <w:szCs w:val="20"/>
              </w:rPr>
            </w:pPr>
          </w:p>
        </w:tc>
      </w:tr>
      <w:tr w:rsidR="00C477F8" w:rsidRPr="00C477F8" w14:paraId="51796CF9" w14:textId="77777777" w:rsidTr="00C477F8">
        <w:tblPrEx>
          <w:tblCellMar>
            <w:top w:w="0" w:type="dxa"/>
            <w:bottom w:w="0" w:type="dxa"/>
          </w:tblCellMar>
        </w:tblPrEx>
        <w:tc>
          <w:tcPr>
            <w:tcW w:w="2552" w:type="dxa"/>
          </w:tcPr>
          <w:p w14:paraId="197333EE"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739BF2DF" w14:textId="77777777" w:rsidR="00C477F8" w:rsidRPr="00C477F8" w:rsidRDefault="00C477F8" w:rsidP="00C477F8">
            <w:pPr>
              <w:rPr>
                <w:rFonts w:cs="Arial"/>
                <w:color w:val="E36C0A"/>
                <w:kern w:val="16"/>
                <w:sz w:val="20"/>
                <w:szCs w:val="20"/>
              </w:rPr>
            </w:pPr>
          </w:p>
        </w:tc>
        <w:tc>
          <w:tcPr>
            <w:tcW w:w="7229" w:type="dxa"/>
            <w:shd w:val="clear" w:color="auto" w:fill="auto"/>
          </w:tcPr>
          <w:p w14:paraId="40C144CE" w14:textId="77777777" w:rsidR="00A61028" w:rsidRPr="00EC576D" w:rsidRDefault="00A61028" w:rsidP="00B630CC">
            <w:pPr>
              <w:rPr>
                <w:rFonts w:cs="Arial"/>
                <w:color w:val="808080"/>
                <w:kern w:val="16"/>
                <w:sz w:val="6"/>
                <w:szCs w:val="6"/>
              </w:rPr>
            </w:pPr>
          </w:p>
        </w:tc>
      </w:tr>
      <w:tr w:rsidR="00C477F8" w:rsidRPr="00C477F8" w14:paraId="62C3A8CA" w14:textId="77777777" w:rsidTr="00C477F8">
        <w:tblPrEx>
          <w:tblCellMar>
            <w:top w:w="0" w:type="dxa"/>
            <w:bottom w:w="0" w:type="dxa"/>
          </w:tblCellMar>
        </w:tblPrEx>
        <w:tc>
          <w:tcPr>
            <w:tcW w:w="2552" w:type="dxa"/>
          </w:tcPr>
          <w:p w14:paraId="3A567A01"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22934145" w14:textId="77777777" w:rsidR="00C477F8" w:rsidRPr="0028295C" w:rsidRDefault="00C477F8" w:rsidP="0028295C">
            <w:pPr>
              <w:rPr>
                <w:rFonts w:cs="Arial"/>
                <w:kern w:val="16"/>
                <w:sz w:val="20"/>
                <w:szCs w:val="20"/>
              </w:rPr>
            </w:pPr>
            <w:r w:rsidRPr="00C477F8">
              <w:rPr>
                <w:rFonts w:cs="Arial"/>
                <w:kern w:val="16"/>
                <w:sz w:val="20"/>
                <w:szCs w:val="20"/>
              </w:rPr>
              <w:t>Gesamtworkload</w:t>
            </w:r>
          </w:p>
        </w:tc>
        <w:tc>
          <w:tcPr>
            <w:tcW w:w="7229" w:type="dxa"/>
            <w:shd w:val="clear" w:color="auto" w:fill="auto"/>
          </w:tcPr>
          <w:p w14:paraId="063BC3CB" w14:textId="77777777" w:rsidR="00A61028" w:rsidRDefault="0028295C" w:rsidP="00C477F8">
            <w:pPr>
              <w:rPr>
                <w:rFonts w:cs="Arial"/>
                <w:kern w:val="16"/>
                <w:sz w:val="20"/>
                <w:szCs w:val="20"/>
              </w:rPr>
            </w:pPr>
            <w:r>
              <w:rPr>
                <w:rFonts w:cs="Arial"/>
                <w:kern w:val="16"/>
                <w:sz w:val="20"/>
                <w:szCs w:val="20"/>
              </w:rPr>
              <w:t xml:space="preserve">Masterarbeit: 27 ECTS </w:t>
            </w:r>
          </w:p>
          <w:p w14:paraId="3DD3006A" w14:textId="77777777" w:rsidR="0028295C" w:rsidRPr="0028295C" w:rsidRDefault="0028295C" w:rsidP="00C477F8">
            <w:pPr>
              <w:rPr>
                <w:rFonts w:cs="Arial"/>
                <w:kern w:val="16"/>
                <w:sz w:val="20"/>
                <w:szCs w:val="20"/>
              </w:rPr>
            </w:pPr>
            <w:r>
              <w:rPr>
                <w:rFonts w:cs="Arial"/>
                <w:kern w:val="16"/>
                <w:sz w:val="20"/>
                <w:szCs w:val="20"/>
              </w:rPr>
              <w:t>Kolloquium: 3 ECTS</w:t>
            </w:r>
          </w:p>
        </w:tc>
      </w:tr>
      <w:tr w:rsidR="00C477F8" w:rsidRPr="00C477F8" w14:paraId="3BB2AC6B" w14:textId="77777777" w:rsidTr="00C477F8">
        <w:tblPrEx>
          <w:tblCellMar>
            <w:top w:w="0" w:type="dxa"/>
            <w:bottom w:w="0" w:type="dxa"/>
          </w:tblCellMar>
        </w:tblPrEx>
        <w:tc>
          <w:tcPr>
            <w:tcW w:w="2552" w:type="dxa"/>
          </w:tcPr>
          <w:p w14:paraId="072F35C3"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392E2E4A" w14:textId="77777777" w:rsidR="00A61028" w:rsidRPr="0028295C" w:rsidRDefault="00010D27" w:rsidP="00010D27">
            <w:pPr>
              <w:rPr>
                <w:rFonts w:cs="Arial"/>
                <w:kern w:val="16"/>
                <w:sz w:val="20"/>
                <w:szCs w:val="20"/>
              </w:rPr>
            </w:pPr>
            <w:r>
              <w:rPr>
                <w:rFonts w:cs="Arial"/>
                <w:kern w:val="16"/>
                <w:sz w:val="20"/>
                <w:szCs w:val="20"/>
              </w:rPr>
              <w:t>30 ECTS</w:t>
            </w:r>
          </w:p>
        </w:tc>
      </w:tr>
      <w:tr w:rsidR="00C477F8" w:rsidRPr="00C477F8" w14:paraId="240DD4A0" w14:textId="77777777" w:rsidTr="00C477F8">
        <w:tblPrEx>
          <w:tblCellMar>
            <w:top w:w="0" w:type="dxa"/>
            <w:bottom w:w="0" w:type="dxa"/>
          </w:tblCellMar>
        </w:tblPrEx>
        <w:tc>
          <w:tcPr>
            <w:tcW w:w="2552" w:type="dxa"/>
          </w:tcPr>
          <w:p w14:paraId="508D4F0D"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581E78D1" w14:textId="77777777" w:rsidR="00A61028" w:rsidRPr="00010D27" w:rsidRDefault="00010D27" w:rsidP="00C477F8">
            <w:pPr>
              <w:rPr>
                <w:rFonts w:cs="Arial"/>
                <w:kern w:val="16"/>
                <w:sz w:val="20"/>
                <w:szCs w:val="20"/>
              </w:rPr>
            </w:pPr>
            <w:r w:rsidRPr="00010D27">
              <w:rPr>
                <w:rFonts w:cs="Arial"/>
                <w:kern w:val="16"/>
                <w:sz w:val="20"/>
                <w:szCs w:val="20"/>
              </w:rPr>
              <w:t>Masterarbeit und Kolloquium</w:t>
            </w:r>
          </w:p>
        </w:tc>
      </w:tr>
      <w:tr w:rsidR="00C477F8" w:rsidRPr="00C477F8" w14:paraId="3C01AC0D" w14:textId="77777777" w:rsidTr="00C477F8">
        <w:tblPrEx>
          <w:tblCellMar>
            <w:top w:w="0" w:type="dxa"/>
            <w:bottom w:w="0" w:type="dxa"/>
          </w:tblCellMar>
        </w:tblPrEx>
        <w:tc>
          <w:tcPr>
            <w:tcW w:w="2552" w:type="dxa"/>
          </w:tcPr>
          <w:p w14:paraId="41A2CAC7"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1D4A072B" w14:textId="77777777" w:rsidR="00EC576D" w:rsidRPr="00EC576D" w:rsidRDefault="0028295C" w:rsidP="00EC576D">
            <w:pPr>
              <w:rPr>
                <w:rFonts w:cs="Arial"/>
                <w:color w:val="808080"/>
                <w:kern w:val="16"/>
                <w:sz w:val="6"/>
                <w:szCs w:val="6"/>
              </w:rPr>
            </w:pPr>
            <w:r>
              <w:rPr>
                <w:rFonts w:cs="Arial"/>
                <w:kern w:val="16"/>
                <w:sz w:val="20"/>
                <w:szCs w:val="20"/>
              </w:rPr>
              <w:t>3. Semester</w:t>
            </w:r>
          </w:p>
        </w:tc>
      </w:tr>
      <w:tr w:rsidR="00C477F8" w:rsidRPr="00C477F8" w14:paraId="4D41B42F" w14:textId="77777777" w:rsidTr="00C477F8">
        <w:tblPrEx>
          <w:tblCellMar>
            <w:top w:w="0" w:type="dxa"/>
            <w:bottom w:w="0" w:type="dxa"/>
          </w:tblCellMar>
        </w:tblPrEx>
        <w:tc>
          <w:tcPr>
            <w:tcW w:w="2552" w:type="dxa"/>
          </w:tcPr>
          <w:p w14:paraId="273247BD" w14:textId="77777777" w:rsidR="00C477F8" w:rsidRPr="00EC576D" w:rsidRDefault="00C477F8" w:rsidP="00C477F8">
            <w:pPr>
              <w:rPr>
                <w:rFonts w:cs="Arial"/>
                <w:kern w:val="16"/>
                <w:sz w:val="20"/>
                <w:szCs w:val="20"/>
              </w:rPr>
            </w:pPr>
            <w:r w:rsidRPr="00EC576D">
              <w:rPr>
                <w:rFonts w:cs="Arial"/>
                <w:kern w:val="16"/>
                <w:sz w:val="20"/>
                <w:szCs w:val="20"/>
              </w:rPr>
              <w:t>Häufigkeit des Angebots</w:t>
            </w:r>
          </w:p>
          <w:p w14:paraId="4EF6EF68" w14:textId="77777777" w:rsidR="00C477F8" w:rsidRPr="00EC576D" w:rsidRDefault="00C477F8" w:rsidP="00C477F8">
            <w:pPr>
              <w:rPr>
                <w:rFonts w:cs="Arial"/>
                <w:kern w:val="16"/>
                <w:sz w:val="20"/>
                <w:szCs w:val="20"/>
              </w:rPr>
            </w:pPr>
          </w:p>
        </w:tc>
        <w:tc>
          <w:tcPr>
            <w:tcW w:w="7229" w:type="dxa"/>
            <w:shd w:val="clear" w:color="auto" w:fill="auto"/>
          </w:tcPr>
          <w:p w14:paraId="724B4923" w14:textId="77777777" w:rsidR="00A61028" w:rsidRPr="00EC576D" w:rsidRDefault="00A61028" w:rsidP="005D5F50">
            <w:pPr>
              <w:rPr>
                <w:rFonts w:cs="Arial"/>
                <w:kern w:val="16"/>
                <w:sz w:val="6"/>
                <w:szCs w:val="6"/>
              </w:rPr>
            </w:pPr>
          </w:p>
        </w:tc>
      </w:tr>
      <w:tr w:rsidR="00C477F8" w:rsidRPr="00C477F8" w14:paraId="71E3467F" w14:textId="77777777" w:rsidTr="00C477F8">
        <w:tblPrEx>
          <w:tblCellMar>
            <w:top w:w="0" w:type="dxa"/>
            <w:bottom w:w="0" w:type="dxa"/>
          </w:tblCellMar>
        </w:tblPrEx>
        <w:tc>
          <w:tcPr>
            <w:tcW w:w="2552" w:type="dxa"/>
          </w:tcPr>
          <w:p w14:paraId="6CAA3B46" w14:textId="77777777" w:rsidR="00C477F8" w:rsidRPr="00EC576D" w:rsidRDefault="00C477F8" w:rsidP="00C477F8">
            <w:pPr>
              <w:rPr>
                <w:rFonts w:cs="Arial"/>
                <w:kern w:val="16"/>
                <w:sz w:val="20"/>
                <w:szCs w:val="20"/>
              </w:rPr>
            </w:pPr>
            <w:r w:rsidRPr="00EC576D">
              <w:rPr>
                <w:rFonts w:cs="Arial"/>
                <w:kern w:val="16"/>
                <w:sz w:val="20"/>
                <w:szCs w:val="20"/>
              </w:rPr>
              <w:t>Dauer</w:t>
            </w:r>
          </w:p>
        </w:tc>
        <w:tc>
          <w:tcPr>
            <w:tcW w:w="7229" w:type="dxa"/>
            <w:shd w:val="clear" w:color="auto" w:fill="auto"/>
          </w:tcPr>
          <w:p w14:paraId="59B0E237" w14:textId="77777777" w:rsidR="00A61028" w:rsidRPr="00EC576D" w:rsidRDefault="00010D27" w:rsidP="00C477F8">
            <w:pPr>
              <w:rPr>
                <w:rFonts w:cs="Arial"/>
                <w:kern w:val="16"/>
                <w:sz w:val="10"/>
                <w:szCs w:val="10"/>
              </w:rPr>
            </w:pPr>
            <w:r>
              <w:rPr>
                <w:rFonts w:cs="Arial"/>
                <w:kern w:val="16"/>
                <w:sz w:val="20"/>
                <w:szCs w:val="20"/>
              </w:rPr>
              <w:t>Ein Semester</w:t>
            </w:r>
          </w:p>
        </w:tc>
      </w:tr>
      <w:tr w:rsidR="00C477F8" w:rsidRPr="00C477F8" w14:paraId="7C83AAFC" w14:textId="77777777" w:rsidTr="00C477F8">
        <w:tblPrEx>
          <w:tblCellMar>
            <w:top w:w="0" w:type="dxa"/>
            <w:bottom w:w="0" w:type="dxa"/>
          </w:tblCellMar>
        </w:tblPrEx>
        <w:tc>
          <w:tcPr>
            <w:tcW w:w="2552" w:type="dxa"/>
          </w:tcPr>
          <w:p w14:paraId="37147345"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2696DE95"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04E5BCAB" w14:textId="77777777" w:rsidR="00C477F8" w:rsidRPr="00EC576D" w:rsidRDefault="00010D27" w:rsidP="00C477F8">
            <w:pPr>
              <w:rPr>
                <w:rFonts w:cs="Arial"/>
                <w:sz w:val="20"/>
                <w:szCs w:val="20"/>
              </w:rPr>
            </w:pPr>
            <w:r>
              <w:rPr>
                <w:rFonts w:cs="Arial"/>
                <w:kern w:val="16"/>
                <w:sz w:val="20"/>
                <w:szCs w:val="20"/>
              </w:rPr>
              <w:t>P</w:t>
            </w:r>
            <w:r w:rsidR="00EC576D" w:rsidRPr="00EC576D">
              <w:rPr>
                <w:rFonts w:cs="Arial"/>
                <w:kern w:val="16"/>
                <w:sz w:val="20"/>
                <w:szCs w:val="20"/>
              </w:rPr>
              <w:t>flichtmodul</w:t>
            </w:r>
          </w:p>
        </w:tc>
      </w:tr>
      <w:tr w:rsidR="00C477F8" w:rsidRPr="00C477F8" w14:paraId="45D98069" w14:textId="77777777" w:rsidTr="00C477F8">
        <w:tblPrEx>
          <w:tblCellMar>
            <w:top w:w="0" w:type="dxa"/>
            <w:bottom w:w="0" w:type="dxa"/>
          </w:tblCellMar>
        </w:tblPrEx>
        <w:tc>
          <w:tcPr>
            <w:tcW w:w="2552" w:type="dxa"/>
          </w:tcPr>
          <w:p w14:paraId="62436E98"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4FF6B062" w14:textId="77777777" w:rsidR="00A61028" w:rsidRPr="00EC576D" w:rsidRDefault="00A61028" w:rsidP="00B43E90">
            <w:pPr>
              <w:rPr>
                <w:rFonts w:cs="Arial"/>
                <w:color w:val="FF0000"/>
                <w:kern w:val="16"/>
                <w:sz w:val="6"/>
                <w:szCs w:val="6"/>
              </w:rPr>
            </w:pPr>
          </w:p>
        </w:tc>
      </w:tr>
    </w:tbl>
    <w:p w14:paraId="442009B2" w14:textId="77777777" w:rsidR="00EE7788" w:rsidRDefault="00EE7788" w:rsidP="00306C6F"/>
    <w:sectPr w:rsidR="00EE7788" w:rsidSect="008A5E32">
      <w:headerReference w:type="default" r:id="rId6"/>
      <w:footerReference w:type="default" r:id="rId7"/>
      <w:headerReference w:type="first" r:id="rId8"/>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6D88C" w14:textId="77777777" w:rsidR="008A5E32" w:rsidRDefault="008A5E32">
      <w:r>
        <w:separator/>
      </w:r>
    </w:p>
  </w:endnote>
  <w:endnote w:type="continuationSeparator" w:id="0">
    <w:p w14:paraId="0ACA1027" w14:textId="77777777" w:rsidR="008A5E32" w:rsidRDefault="008A5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5A6604F1" w14:textId="77777777" w:rsidTr="007814CF">
      <w:trPr>
        <w:trHeight w:val="359"/>
      </w:trPr>
      <w:tc>
        <w:tcPr>
          <w:tcW w:w="1872" w:type="dxa"/>
          <w:shd w:val="clear" w:color="auto" w:fill="auto"/>
          <w:vAlign w:val="center"/>
        </w:tcPr>
        <w:p w14:paraId="735E91F7"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0E1298F6"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7A82BBF4"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04716E63"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0EA49147"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6AD5445F" w14:textId="77777777" w:rsidTr="007814CF">
      <w:trPr>
        <w:trHeight w:val="358"/>
      </w:trPr>
      <w:tc>
        <w:tcPr>
          <w:tcW w:w="1872" w:type="dxa"/>
          <w:shd w:val="clear" w:color="auto" w:fill="auto"/>
          <w:vAlign w:val="center"/>
        </w:tcPr>
        <w:p w14:paraId="16D87B94"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0A099112"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2C0F0AC6"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581D205A"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706EEF0A"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FA3C19">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FA3C19">
            <w:rPr>
              <w:rFonts w:cs="Arial"/>
              <w:noProof/>
              <w:color w:val="808080"/>
              <w:sz w:val="20"/>
              <w:szCs w:val="20"/>
            </w:rPr>
            <w:t>2</w:t>
          </w:r>
          <w:r w:rsidRPr="007814CF">
            <w:rPr>
              <w:rFonts w:cs="Arial"/>
              <w:color w:val="808080"/>
              <w:sz w:val="20"/>
              <w:szCs w:val="20"/>
            </w:rPr>
            <w:fldChar w:fldCharType="end"/>
          </w:r>
        </w:p>
      </w:tc>
    </w:tr>
  </w:tbl>
  <w:p w14:paraId="12ACE661" w14:textId="77777777" w:rsidR="00EE7788" w:rsidRDefault="00EE7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B54A3" w14:textId="77777777" w:rsidR="008A5E32" w:rsidRDefault="008A5E32">
      <w:r>
        <w:separator/>
      </w:r>
    </w:p>
  </w:footnote>
  <w:footnote w:type="continuationSeparator" w:id="0">
    <w:p w14:paraId="604EC08B" w14:textId="77777777" w:rsidR="008A5E32" w:rsidRDefault="008A5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7E30" w14:textId="77777777" w:rsidR="003B0BBE" w:rsidRDefault="003B0BBE">
    <w:pPr>
      <w:pStyle w:val="Header"/>
    </w:pPr>
  </w:p>
  <w:p w14:paraId="6BA6DCBD"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7284" w14:textId="77777777" w:rsidR="005149A5" w:rsidRDefault="001F39B0">
    <w:pPr>
      <w:pStyle w:val="Header"/>
    </w:pPr>
    <w:r>
      <w:rPr>
        <w:noProof/>
      </w:rPr>
      <w:drawing>
        <wp:anchor distT="0" distB="0" distL="114300" distR="114300" simplePos="0" relativeHeight="251658752" behindDoc="0" locked="0" layoutInCell="1" allowOverlap="1" wp14:anchorId="3B1FF8B4" wp14:editId="5494E7C8">
          <wp:simplePos x="0" y="0"/>
          <wp:positionH relativeFrom="column">
            <wp:posOffset>3574415</wp:posOffset>
          </wp:positionH>
          <wp:positionV relativeFrom="paragraph">
            <wp:posOffset>-168910</wp:posOffset>
          </wp:positionV>
          <wp:extent cx="2550795" cy="537845"/>
          <wp:effectExtent l="0" t="0" r="0" b="0"/>
          <wp:wrapNone/>
          <wp:docPr id="6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0795" cy="537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6F8CCE0D" wp14:editId="07C9C63B">
              <wp:simplePos x="0" y="0"/>
              <wp:positionH relativeFrom="page">
                <wp:posOffset>0</wp:posOffset>
              </wp:positionH>
              <wp:positionV relativeFrom="page">
                <wp:posOffset>5328920</wp:posOffset>
              </wp:positionV>
              <wp:extent cx="252095" cy="0"/>
              <wp:effectExtent l="0" t="0" r="1905" b="0"/>
              <wp:wrapNone/>
              <wp:docPr id="86321913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8D1FB"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62C68280" wp14:editId="748943C3">
              <wp:simplePos x="0" y="0"/>
              <wp:positionH relativeFrom="page">
                <wp:posOffset>0</wp:posOffset>
              </wp:positionH>
              <wp:positionV relativeFrom="page">
                <wp:posOffset>3672205</wp:posOffset>
              </wp:positionV>
              <wp:extent cx="252095" cy="0"/>
              <wp:effectExtent l="0" t="0" r="1905" b="0"/>
              <wp:wrapNone/>
              <wp:docPr id="159715088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7282A"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10D27"/>
    <w:rsid w:val="00031D17"/>
    <w:rsid w:val="00034DDD"/>
    <w:rsid w:val="000644B4"/>
    <w:rsid w:val="000C1609"/>
    <w:rsid w:val="000E0CCF"/>
    <w:rsid w:val="00142407"/>
    <w:rsid w:val="0014402C"/>
    <w:rsid w:val="00145B83"/>
    <w:rsid w:val="0017050F"/>
    <w:rsid w:val="00187588"/>
    <w:rsid w:val="00190CDD"/>
    <w:rsid w:val="001F0387"/>
    <w:rsid w:val="001F39B0"/>
    <w:rsid w:val="00260754"/>
    <w:rsid w:val="00267878"/>
    <w:rsid w:val="0028295C"/>
    <w:rsid w:val="0028470B"/>
    <w:rsid w:val="002C7BC7"/>
    <w:rsid w:val="002D1365"/>
    <w:rsid w:val="002F73DD"/>
    <w:rsid w:val="0030006B"/>
    <w:rsid w:val="00304C34"/>
    <w:rsid w:val="00306C6F"/>
    <w:rsid w:val="00310994"/>
    <w:rsid w:val="00313F57"/>
    <w:rsid w:val="00316A05"/>
    <w:rsid w:val="003454AC"/>
    <w:rsid w:val="003700AE"/>
    <w:rsid w:val="00375D35"/>
    <w:rsid w:val="00376A83"/>
    <w:rsid w:val="00380322"/>
    <w:rsid w:val="003912C6"/>
    <w:rsid w:val="00393118"/>
    <w:rsid w:val="003A6683"/>
    <w:rsid w:val="003B0BBE"/>
    <w:rsid w:val="0044157E"/>
    <w:rsid w:val="0045778D"/>
    <w:rsid w:val="00481574"/>
    <w:rsid w:val="0048551A"/>
    <w:rsid w:val="004855C1"/>
    <w:rsid w:val="004B4C2E"/>
    <w:rsid w:val="004C1274"/>
    <w:rsid w:val="004D2A2A"/>
    <w:rsid w:val="004D2FA2"/>
    <w:rsid w:val="004E27CC"/>
    <w:rsid w:val="00500765"/>
    <w:rsid w:val="0051062E"/>
    <w:rsid w:val="005149A5"/>
    <w:rsid w:val="00535BF7"/>
    <w:rsid w:val="005420AE"/>
    <w:rsid w:val="005A4B5F"/>
    <w:rsid w:val="005C6DBD"/>
    <w:rsid w:val="005D5E03"/>
    <w:rsid w:val="005D5F50"/>
    <w:rsid w:val="0061170E"/>
    <w:rsid w:val="006144A8"/>
    <w:rsid w:val="00627CC4"/>
    <w:rsid w:val="0066305F"/>
    <w:rsid w:val="006979E1"/>
    <w:rsid w:val="006B792A"/>
    <w:rsid w:val="006C536B"/>
    <w:rsid w:val="006C7C9E"/>
    <w:rsid w:val="006D3B6C"/>
    <w:rsid w:val="006E4CEC"/>
    <w:rsid w:val="006E74E6"/>
    <w:rsid w:val="006F45C1"/>
    <w:rsid w:val="00742F8B"/>
    <w:rsid w:val="00761364"/>
    <w:rsid w:val="007814CF"/>
    <w:rsid w:val="00792546"/>
    <w:rsid w:val="007C3BF7"/>
    <w:rsid w:val="007C3ED8"/>
    <w:rsid w:val="007D3711"/>
    <w:rsid w:val="007D4E8A"/>
    <w:rsid w:val="00800E5A"/>
    <w:rsid w:val="00805734"/>
    <w:rsid w:val="00833824"/>
    <w:rsid w:val="00893DBB"/>
    <w:rsid w:val="008A5E32"/>
    <w:rsid w:val="008B39E0"/>
    <w:rsid w:val="008E4142"/>
    <w:rsid w:val="008F7424"/>
    <w:rsid w:val="009012E6"/>
    <w:rsid w:val="00941AFE"/>
    <w:rsid w:val="00953345"/>
    <w:rsid w:val="009824A8"/>
    <w:rsid w:val="00A22E19"/>
    <w:rsid w:val="00A37D11"/>
    <w:rsid w:val="00A51330"/>
    <w:rsid w:val="00A61028"/>
    <w:rsid w:val="00A70EC4"/>
    <w:rsid w:val="00AA5281"/>
    <w:rsid w:val="00AD7E62"/>
    <w:rsid w:val="00AF1E68"/>
    <w:rsid w:val="00AF47B3"/>
    <w:rsid w:val="00B31871"/>
    <w:rsid w:val="00B41FE6"/>
    <w:rsid w:val="00B43E90"/>
    <w:rsid w:val="00B46458"/>
    <w:rsid w:val="00B53DAE"/>
    <w:rsid w:val="00B630CC"/>
    <w:rsid w:val="00B73251"/>
    <w:rsid w:val="00C06630"/>
    <w:rsid w:val="00C06E3F"/>
    <w:rsid w:val="00C20A1B"/>
    <w:rsid w:val="00C477F8"/>
    <w:rsid w:val="00C62ECC"/>
    <w:rsid w:val="00CD6CA0"/>
    <w:rsid w:val="00CD7E6F"/>
    <w:rsid w:val="00CE68A2"/>
    <w:rsid w:val="00CF50B6"/>
    <w:rsid w:val="00D22F5F"/>
    <w:rsid w:val="00D67FC7"/>
    <w:rsid w:val="00D70104"/>
    <w:rsid w:val="00D7418D"/>
    <w:rsid w:val="00D93E7D"/>
    <w:rsid w:val="00DA38BA"/>
    <w:rsid w:val="00DB089E"/>
    <w:rsid w:val="00DC2213"/>
    <w:rsid w:val="00DC76D0"/>
    <w:rsid w:val="00DE0595"/>
    <w:rsid w:val="00E41D89"/>
    <w:rsid w:val="00E44B4A"/>
    <w:rsid w:val="00E64B98"/>
    <w:rsid w:val="00E66EBD"/>
    <w:rsid w:val="00EA2681"/>
    <w:rsid w:val="00EC4CDF"/>
    <w:rsid w:val="00EC576D"/>
    <w:rsid w:val="00EC5EB2"/>
    <w:rsid w:val="00EE4206"/>
    <w:rsid w:val="00EE7788"/>
    <w:rsid w:val="00F17207"/>
    <w:rsid w:val="00F30771"/>
    <w:rsid w:val="00F35F92"/>
    <w:rsid w:val="00F479DE"/>
    <w:rsid w:val="00F56AB0"/>
    <w:rsid w:val="00F67646"/>
    <w:rsid w:val="00F70704"/>
    <w:rsid w:val="00F72867"/>
    <w:rsid w:val="00F73EF7"/>
    <w:rsid w:val="00FA3C19"/>
    <w:rsid w:val="00FC4F2F"/>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6BA2F"/>
  <w15:chartTrackingRefBased/>
  <w15:docId w15:val="{B7FF81A2-B119-0442-A3A9-0348EB6B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1</TotalTime>
  <Pages>1</Pages>
  <Words>358</Words>
  <Characters>2043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2024-04-21T15:26:00Z</dcterms:created>
  <dcterms:modified xsi:type="dcterms:W3CDTF">2024-04-21T15:26:00Z</dcterms:modified>
</cp:coreProperties>
</file>