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2DF5" w14:textId="77777777" w:rsidR="007C7B89" w:rsidRDefault="007C7B89"/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D200B6" w14:paraId="212BE7A9" w14:textId="77777777" w:rsidTr="00C477F8">
        <w:tc>
          <w:tcPr>
            <w:tcW w:w="2552" w:type="dxa"/>
            <w:shd w:val="clear" w:color="auto" w:fill="E6E6E6"/>
          </w:tcPr>
          <w:p w14:paraId="40C8F3BC" w14:textId="77777777" w:rsidR="00C477F8" w:rsidRPr="00C477F8" w:rsidRDefault="00776FB4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title of course </w:t>
            </w:r>
          </w:p>
          <w:p w14:paraId="783B4411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14AF390A" w14:textId="77777777" w:rsidR="00C477F8" w:rsidRPr="007B257A" w:rsidRDefault="00164C07" w:rsidP="00776FB4">
            <w:pPr>
              <w:rPr>
                <w:rFonts w:cs="Arial"/>
                <w:b/>
                <w:kern w:val="16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kern w:val="16"/>
                <w:sz w:val="20"/>
                <w:szCs w:val="20"/>
                <w:lang w:val="en-GB"/>
              </w:rPr>
              <w:t xml:space="preserve">M7.B </w:t>
            </w:r>
            <w:r w:rsidR="004C7E78" w:rsidRPr="007B257A">
              <w:rPr>
                <w:rFonts w:cs="Arial"/>
                <w:b/>
                <w:kern w:val="16"/>
                <w:sz w:val="20"/>
                <w:szCs w:val="20"/>
                <w:lang w:val="en-GB"/>
              </w:rPr>
              <w:t>International and European Economic Law</w:t>
            </w:r>
          </w:p>
        </w:tc>
      </w:tr>
      <w:tr w:rsidR="00C477F8" w:rsidRPr="00FE5324" w14:paraId="694B057E" w14:textId="77777777" w:rsidTr="00C477F8">
        <w:tc>
          <w:tcPr>
            <w:tcW w:w="2552" w:type="dxa"/>
          </w:tcPr>
          <w:p w14:paraId="2C630C9F" w14:textId="77777777" w:rsidR="00C477F8" w:rsidRDefault="00776FB4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responsible instructor</w:t>
            </w:r>
          </w:p>
          <w:p w14:paraId="6EE7FB83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54A8C2EE" w14:textId="77777777" w:rsidR="00C477F8" w:rsidRPr="00FE5324" w:rsidRDefault="00FE5324" w:rsidP="00C477F8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FE5324">
              <w:rPr>
                <w:rFonts w:cs="Arial"/>
                <w:kern w:val="16"/>
                <w:sz w:val="20"/>
                <w:szCs w:val="20"/>
                <w:lang w:val="en-GB"/>
              </w:rPr>
              <w:t xml:space="preserve">Prof. </w:t>
            </w:r>
            <w:r>
              <w:rPr>
                <w:rFonts w:cs="Arial"/>
                <w:kern w:val="16"/>
                <w:sz w:val="20"/>
                <w:szCs w:val="20"/>
                <w:lang w:val="en-GB"/>
              </w:rPr>
              <w:t>Dr. Manfred Herbert</w:t>
            </w:r>
          </w:p>
        </w:tc>
      </w:tr>
      <w:tr w:rsidR="00C477F8" w:rsidRPr="00801679" w14:paraId="64824F24" w14:textId="77777777" w:rsidTr="00C477F8">
        <w:tc>
          <w:tcPr>
            <w:tcW w:w="2552" w:type="dxa"/>
          </w:tcPr>
          <w:p w14:paraId="7E1E953A" w14:textId="77777777" w:rsidR="00C477F8" w:rsidRPr="00FE5324" w:rsidRDefault="00776FB4" w:rsidP="00C477F8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FE5324">
              <w:rPr>
                <w:rFonts w:cs="Arial"/>
                <w:kern w:val="16"/>
                <w:sz w:val="20"/>
                <w:szCs w:val="20"/>
                <w:lang w:val="en-GB"/>
              </w:rPr>
              <w:t>course objectives and learning outcomes</w:t>
            </w:r>
            <w:r w:rsidR="00C477F8" w:rsidRPr="00FE5324">
              <w:rPr>
                <w:rFonts w:cs="Arial"/>
                <w:kern w:val="16"/>
                <w:sz w:val="20"/>
                <w:szCs w:val="20"/>
                <w:lang w:val="en-GB"/>
              </w:rPr>
              <w:t xml:space="preserve"> </w:t>
            </w:r>
          </w:p>
          <w:p w14:paraId="764FC5D5" w14:textId="77777777" w:rsidR="00C477F8" w:rsidRPr="00FE5324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  <w:lang w:val="en-GB"/>
              </w:rPr>
            </w:pPr>
          </w:p>
        </w:tc>
        <w:tc>
          <w:tcPr>
            <w:tcW w:w="7229" w:type="dxa"/>
          </w:tcPr>
          <w:p w14:paraId="6D656EA4" w14:textId="77777777" w:rsidR="00FE5324" w:rsidRPr="00FE5324" w:rsidRDefault="00FE5324" w:rsidP="00C477F8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>
              <w:rPr>
                <w:rFonts w:cs="Arial"/>
                <w:kern w:val="16"/>
                <w:sz w:val="20"/>
                <w:szCs w:val="20"/>
                <w:lang w:val="en-GB"/>
              </w:rPr>
              <w:t>Students gain knowledge</w:t>
            </w:r>
            <w:r w:rsidRPr="00FE5324">
              <w:rPr>
                <w:sz w:val="20"/>
                <w:szCs w:val="20"/>
                <w:lang w:val="en-US"/>
              </w:rPr>
              <w:t xml:space="preserve"> of important fields of international and European Economic law</w:t>
            </w:r>
            <w:r>
              <w:rPr>
                <w:color w:val="000000"/>
                <w:sz w:val="20"/>
                <w:szCs w:val="20"/>
                <w:lang w:val="en-GB"/>
              </w:rPr>
              <w:t>, the c</w:t>
            </w:r>
            <w:r w:rsidRPr="00FE5324">
              <w:rPr>
                <w:color w:val="000000"/>
                <w:sz w:val="20"/>
                <w:szCs w:val="20"/>
                <w:lang w:val="en-GB"/>
              </w:rPr>
              <w:t>apacity to understand the legal framework of international and European business activities</w:t>
            </w:r>
            <w:r w:rsidRPr="00FE5324">
              <w:rPr>
                <w:rFonts w:cs="Arial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/>
                <w:kern w:val="16"/>
                <w:sz w:val="20"/>
                <w:szCs w:val="20"/>
                <w:lang w:val="en-GB"/>
              </w:rPr>
              <w:t>and to analyse and solve relevant legal problems.</w:t>
            </w:r>
          </w:p>
          <w:p w14:paraId="675289EE" w14:textId="77777777" w:rsidR="00270E20" w:rsidRPr="00270E20" w:rsidRDefault="00270E20" w:rsidP="00FE5324">
            <w:pPr>
              <w:rPr>
                <w:rFonts w:cs="Arial"/>
                <w:i/>
                <w:color w:val="7F7F7F"/>
                <w:kern w:val="16"/>
                <w:sz w:val="6"/>
                <w:szCs w:val="6"/>
                <w:lang w:val="en-GB"/>
              </w:rPr>
            </w:pPr>
          </w:p>
        </w:tc>
      </w:tr>
      <w:tr w:rsidR="00C477F8" w:rsidRPr="00C477F8" w14:paraId="7BE29CEE" w14:textId="77777777" w:rsidTr="00C477F8">
        <w:tc>
          <w:tcPr>
            <w:tcW w:w="2552" w:type="dxa"/>
          </w:tcPr>
          <w:p w14:paraId="7623168E" w14:textId="77777777" w:rsidR="00C477F8" w:rsidRPr="00C477F8" w:rsidRDefault="00776FB4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course contents</w:t>
            </w:r>
          </w:p>
          <w:p w14:paraId="3B2536CE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DB441FF" w14:textId="77777777" w:rsidR="00270E20" w:rsidRDefault="00270E20" w:rsidP="00270E20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Introduction</w:t>
            </w:r>
          </w:p>
          <w:p w14:paraId="2754A037" w14:textId="77777777" w:rsidR="00270E20" w:rsidRPr="00270E20" w:rsidRDefault="00270E20" w:rsidP="00270E20">
            <w:pPr>
              <w:pStyle w:val="Listenabsatz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49329E1" w14:textId="77777777" w:rsidR="00270E20" w:rsidRPr="00270E20" w:rsidRDefault="00270E20" w:rsidP="00270E20">
            <w:pPr>
              <w:pStyle w:val="Listenabsatz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Specific Legal Problems in Cross-Border Business Transactions (Case Study)</w:t>
            </w:r>
          </w:p>
          <w:p w14:paraId="4CBA9D04" w14:textId="77777777" w:rsidR="00270E20" w:rsidRPr="00270E20" w:rsidRDefault="00270E20" w:rsidP="00270E20">
            <w:pPr>
              <w:pStyle w:val="Listenabsatz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Institutional and Legal Framework of International Business</w:t>
            </w:r>
          </w:p>
          <w:p w14:paraId="2E267B18" w14:textId="77777777" w:rsidR="00270E20" w:rsidRPr="00270E20" w:rsidRDefault="00270E20" w:rsidP="00270E20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54D1CFD" w14:textId="77777777" w:rsidR="00270E20" w:rsidRPr="00270E20" w:rsidRDefault="00270E20" w:rsidP="00270E20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International Contract Law, esp. concerning Sales Contracts</w:t>
            </w:r>
          </w:p>
          <w:p w14:paraId="4A5DE482" w14:textId="77777777" w:rsidR="00270E20" w:rsidRPr="00270E20" w:rsidRDefault="00270E20" w:rsidP="00270E20">
            <w:pPr>
              <w:pStyle w:val="Listenabsatz"/>
              <w:ind w:left="108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F143DD3" w14:textId="77777777" w:rsidR="00270E20" w:rsidRPr="00270E20" w:rsidRDefault="00270E20" w:rsidP="00270E20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Applicable Law</w:t>
            </w:r>
          </w:p>
          <w:p w14:paraId="16947F07" w14:textId="77777777" w:rsidR="00270E20" w:rsidRPr="00270E20" w:rsidRDefault="00270E20" w:rsidP="00270E20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Conclusion of Contracts</w:t>
            </w:r>
          </w:p>
          <w:p w14:paraId="59D9EBEF" w14:textId="77777777" w:rsidR="00270E20" w:rsidRPr="00270E20" w:rsidRDefault="00270E20" w:rsidP="00270E20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Obligations of the Parties and Remedies</w:t>
            </w:r>
          </w:p>
          <w:p w14:paraId="183D191A" w14:textId="77777777" w:rsidR="00270E20" w:rsidRPr="00270E20" w:rsidRDefault="00270E20" w:rsidP="00270E20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Distribution of Transport Risks and Costs, esp. INCOTERMS</w:t>
            </w:r>
          </w:p>
          <w:p w14:paraId="7AF8B5C9" w14:textId="77777777" w:rsidR="00270E20" w:rsidRPr="00270E20" w:rsidRDefault="00270E20" w:rsidP="00270E20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Securing of Payment</w:t>
            </w:r>
          </w:p>
          <w:p w14:paraId="3262DAD4" w14:textId="77777777" w:rsidR="00270E20" w:rsidRDefault="00270E20" w:rsidP="00270E20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Drafting of Contracts</w:t>
            </w:r>
          </w:p>
          <w:p w14:paraId="1571C5C5" w14:textId="77777777" w:rsidR="002574B1" w:rsidRPr="00270E20" w:rsidRDefault="002574B1" w:rsidP="00270E20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Excursus: Legal Systems of the World</w:t>
            </w:r>
          </w:p>
          <w:p w14:paraId="48BCC65F" w14:textId="77777777" w:rsidR="00270E20" w:rsidRPr="00270E20" w:rsidRDefault="00270E20" w:rsidP="00270E20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D130002" w14:textId="77777777" w:rsidR="00270E20" w:rsidRPr="00270E20" w:rsidRDefault="00270E20" w:rsidP="00270E20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CF409DF" w14:textId="77777777" w:rsidR="00270E20" w:rsidRPr="00270E20" w:rsidRDefault="00270E20" w:rsidP="00270E20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International Dispute Settlement</w:t>
            </w:r>
          </w:p>
          <w:p w14:paraId="292B6BE2" w14:textId="77777777" w:rsidR="00270E20" w:rsidRPr="002574B1" w:rsidRDefault="00270E20" w:rsidP="002574B1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1D6759A" w14:textId="77777777" w:rsidR="00270E20" w:rsidRPr="00270E20" w:rsidRDefault="00270E20" w:rsidP="00270E20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Litigation</w:t>
            </w:r>
          </w:p>
          <w:p w14:paraId="1B6A46C6" w14:textId="77777777" w:rsidR="00270E20" w:rsidRPr="00270E20" w:rsidRDefault="00270E20" w:rsidP="00270E20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Arbitration</w:t>
            </w:r>
          </w:p>
          <w:p w14:paraId="5729EBC1" w14:textId="77777777" w:rsidR="00270E20" w:rsidRDefault="00270E20" w:rsidP="00270E20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Mediation</w:t>
            </w:r>
          </w:p>
          <w:p w14:paraId="7E462313" w14:textId="77777777" w:rsidR="00270E20" w:rsidRPr="00270E20" w:rsidRDefault="00270E20" w:rsidP="00270E20">
            <w:pPr>
              <w:pStyle w:val="Listenabsatz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3BC998B" w14:textId="77777777" w:rsidR="00270E20" w:rsidRPr="00270E20" w:rsidRDefault="00270E20" w:rsidP="00270E20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World Trade Organisation (WTO)</w:t>
            </w:r>
          </w:p>
          <w:p w14:paraId="555B5D42" w14:textId="77777777" w:rsidR="00270E20" w:rsidRPr="00270E20" w:rsidRDefault="00270E20" w:rsidP="00270E20">
            <w:pPr>
              <w:pStyle w:val="Listenabsatz"/>
              <w:ind w:left="108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D159F2B" w14:textId="77777777" w:rsidR="00270E20" w:rsidRPr="00270E20" w:rsidRDefault="00270E20" w:rsidP="00270E2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Basics</w:t>
            </w:r>
          </w:p>
          <w:p w14:paraId="31880791" w14:textId="77777777" w:rsidR="00270E20" w:rsidRPr="00270E20" w:rsidRDefault="00270E20" w:rsidP="00270E2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General Agreement on Tariffs and Trade (GATT)</w:t>
            </w:r>
          </w:p>
          <w:p w14:paraId="4A972270" w14:textId="77777777" w:rsidR="00270E20" w:rsidRPr="00270E20" w:rsidRDefault="00270E20" w:rsidP="00270E2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General Agreement on Trade in Services (GATS)</w:t>
            </w:r>
          </w:p>
          <w:p w14:paraId="2310F795" w14:textId="77777777" w:rsidR="00270E20" w:rsidRPr="00270E20" w:rsidRDefault="00270E20" w:rsidP="00270E2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Agreement on Trade-Related Aspects of Intellectual Property Rights (TRIPS)</w:t>
            </w:r>
          </w:p>
          <w:p w14:paraId="5CF6E140" w14:textId="77777777" w:rsidR="00270E20" w:rsidRPr="00270E20" w:rsidRDefault="00270E20" w:rsidP="00270E20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Dispute Settlement Understanding (DSU)</w:t>
            </w:r>
          </w:p>
          <w:p w14:paraId="062C3117" w14:textId="77777777" w:rsidR="00270E20" w:rsidRPr="00270E20" w:rsidRDefault="00270E20" w:rsidP="00270E20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863F4DA" w14:textId="77777777" w:rsidR="00270E20" w:rsidRPr="00270E20" w:rsidRDefault="00270E20" w:rsidP="00270E20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Regional Integration</w:t>
            </w:r>
          </w:p>
          <w:p w14:paraId="5DB5438F" w14:textId="77777777" w:rsidR="00270E20" w:rsidRPr="00270E20" w:rsidRDefault="00270E20" w:rsidP="00270E20">
            <w:pPr>
              <w:pStyle w:val="Listenabsatz"/>
              <w:ind w:left="108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DEDA22A" w14:textId="77777777" w:rsidR="00270E20" w:rsidRPr="00270E20" w:rsidRDefault="00270E20" w:rsidP="00270E20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Basics</w:t>
            </w:r>
          </w:p>
          <w:p w14:paraId="7072D73B" w14:textId="77777777" w:rsidR="00270E20" w:rsidRPr="00270E20" w:rsidRDefault="00270E20" w:rsidP="00270E20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Forms of Regional Integration</w:t>
            </w:r>
          </w:p>
          <w:p w14:paraId="00B7F88F" w14:textId="77777777" w:rsidR="00270E20" w:rsidRPr="00270E20" w:rsidRDefault="00270E20" w:rsidP="00270E20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Regional Integration around the World</w:t>
            </w:r>
          </w:p>
          <w:p w14:paraId="2CC73ED2" w14:textId="77777777" w:rsidR="00270E20" w:rsidRPr="00270E20" w:rsidRDefault="00270E20" w:rsidP="00270E20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Accordance of Regional Integration with WTO-Rules</w:t>
            </w:r>
          </w:p>
          <w:p w14:paraId="72C1D2F5" w14:textId="77777777" w:rsidR="00270E20" w:rsidRPr="00270E20" w:rsidRDefault="00270E20" w:rsidP="00270E20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Discussion: Regionalism vs. Multilateralism</w:t>
            </w:r>
          </w:p>
          <w:p w14:paraId="10C6F017" w14:textId="77777777" w:rsidR="00270E20" w:rsidRPr="00270E20" w:rsidRDefault="00270E20" w:rsidP="00270E20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AF54D97" w14:textId="77777777" w:rsidR="00270E20" w:rsidRPr="00270E20" w:rsidRDefault="00270E20" w:rsidP="00270E20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European Union</w:t>
            </w:r>
          </w:p>
          <w:p w14:paraId="6FAE6C46" w14:textId="77777777" w:rsidR="00270E20" w:rsidRPr="00270E20" w:rsidRDefault="00270E20" w:rsidP="00270E20">
            <w:pPr>
              <w:pStyle w:val="Listenabsatz"/>
              <w:ind w:left="108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17CB224" w14:textId="77777777" w:rsidR="00270E20" w:rsidRPr="00270E20" w:rsidRDefault="00270E20" w:rsidP="00270E20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Development of European Integration</w:t>
            </w:r>
          </w:p>
          <w:p w14:paraId="77CADA87" w14:textId="77777777" w:rsidR="00270E20" w:rsidRPr="00270E20" w:rsidRDefault="00270E20" w:rsidP="00270E20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Institutional and Legal System</w:t>
            </w:r>
          </w:p>
          <w:p w14:paraId="3C2E69E0" w14:textId="77777777" w:rsidR="00270E20" w:rsidRPr="00270E20" w:rsidRDefault="00270E20" w:rsidP="00270E20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European Single Market</w:t>
            </w:r>
          </w:p>
          <w:p w14:paraId="5BA08187" w14:textId="77777777" w:rsidR="00270E20" w:rsidRPr="00270E20" w:rsidRDefault="00270E20" w:rsidP="00270E20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0E20">
              <w:rPr>
                <w:rFonts w:ascii="Arial" w:hAnsi="Arial" w:cs="Arial"/>
                <w:sz w:val="20"/>
                <w:szCs w:val="20"/>
                <w:lang w:val="en-GB"/>
              </w:rPr>
              <w:t>Competition Law</w:t>
            </w:r>
          </w:p>
          <w:p w14:paraId="3795F900" w14:textId="77777777" w:rsidR="00460961" w:rsidRPr="00270E20" w:rsidRDefault="00460961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0F7E507E" w14:textId="77777777" w:rsidR="00A61028" w:rsidRPr="00C477F8" w:rsidRDefault="00A61028" w:rsidP="002B1756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E1772A" w:rsidRPr="00C477F8" w14:paraId="466EC8D2" w14:textId="77777777" w:rsidTr="00C477F8">
        <w:tc>
          <w:tcPr>
            <w:tcW w:w="2552" w:type="dxa"/>
          </w:tcPr>
          <w:p w14:paraId="3FAB4847" w14:textId="77777777" w:rsidR="00E1772A" w:rsidRPr="00C477F8" w:rsidRDefault="00776FB4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lastRenderedPageBreak/>
              <w:t>teaching methods</w:t>
            </w:r>
          </w:p>
          <w:p w14:paraId="2900A256" w14:textId="77777777" w:rsidR="00E1772A" w:rsidRPr="00C477F8" w:rsidRDefault="00E1772A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8608F37" w14:textId="77777777" w:rsidR="00E1772A" w:rsidRPr="0014632B" w:rsidRDefault="00E1772A" w:rsidP="00F23513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- </w:t>
            </w:r>
            <w:r w:rsidR="00993DFC" w:rsidRPr="0014632B">
              <w:rPr>
                <w:rFonts w:cs="Arial"/>
                <w:kern w:val="16"/>
                <w:sz w:val="20"/>
                <w:szCs w:val="20"/>
                <w:lang w:val="en-GB"/>
              </w:rPr>
              <w:t>lectures</w:t>
            </w:r>
          </w:p>
          <w:p w14:paraId="4B62FFE1" w14:textId="77777777" w:rsidR="00E1772A" w:rsidRPr="0014632B" w:rsidRDefault="00E1772A" w:rsidP="00F23513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- </w:t>
            </w:r>
            <w:r w:rsidR="00993DFC" w:rsidRPr="0014632B">
              <w:rPr>
                <w:rFonts w:cs="Arial"/>
                <w:kern w:val="16"/>
                <w:sz w:val="20"/>
                <w:szCs w:val="20"/>
                <w:lang w:val="en-GB"/>
              </w:rPr>
              <w:t>exercises</w:t>
            </w:r>
          </w:p>
          <w:p w14:paraId="2FFF3ED8" w14:textId="77777777" w:rsidR="00E1772A" w:rsidRPr="0014632B" w:rsidRDefault="00270E20" w:rsidP="00F23513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- case studies</w:t>
            </w:r>
          </w:p>
          <w:p w14:paraId="6E1AB1B8" w14:textId="77777777" w:rsidR="00E1772A" w:rsidRPr="0014632B" w:rsidRDefault="00993DFC" w:rsidP="00F23513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- d</w:t>
            </w:r>
            <w:r w:rsidR="00E1772A" w:rsidRPr="0014632B">
              <w:rPr>
                <w:rFonts w:cs="Arial"/>
                <w:kern w:val="16"/>
                <w:sz w:val="20"/>
                <w:szCs w:val="20"/>
                <w:lang w:val="en-GB"/>
              </w:rPr>
              <w:t>is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cussion</w:t>
            </w:r>
          </w:p>
          <w:p w14:paraId="1120C41A" w14:textId="77777777" w:rsidR="00E1772A" w:rsidRPr="0014632B" w:rsidRDefault="00E1772A" w:rsidP="00F23513">
            <w:pPr>
              <w:rPr>
                <w:rFonts w:cs="Arial"/>
                <w:i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 xml:space="preserve">- </w:t>
            </w:r>
            <w:r w:rsidR="00993DFC" w:rsidRPr="0014632B">
              <w:rPr>
                <w:rFonts w:cs="Arial"/>
                <w:kern w:val="16"/>
                <w:sz w:val="20"/>
                <w:szCs w:val="20"/>
              </w:rPr>
              <w:t>self-study</w:t>
            </w:r>
          </w:p>
          <w:p w14:paraId="310FCE6C" w14:textId="77777777" w:rsidR="00E1772A" w:rsidRPr="0014632B" w:rsidRDefault="00E1772A" w:rsidP="00F23513">
            <w:pPr>
              <w:rPr>
                <w:rFonts w:cs="Arial"/>
                <w:i/>
                <w:kern w:val="16"/>
                <w:sz w:val="6"/>
                <w:szCs w:val="6"/>
              </w:rPr>
            </w:pPr>
          </w:p>
        </w:tc>
      </w:tr>
      <w:tr w:rsidR="00E1772A" w:rsidRPr="00801679" w14:paraId="3FDF359E" w14:textId="77777777" w:rsidTr="00C477F8">
        <w:tc>
          <w:tcPr>
            <w:tcW w:w="2552" w:type="dxa"/>
          </w:tcPr>
          <w:p w14:paraId="231AF3FC" w14:textId="77777777" w:rsidR="00E1772A" w:rsidRPr="00C477F8" w:rsidRDefault="00776FB4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prerequisites</w:t>
            </w:r>
          </w:p>
          <w:p w14:paraId="5C0EE043" w14:textId="77777777" w:rsidR="00E1772A" w:rsidRPr="00C477F8" w:rsidRDefault="00E1772A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1BE62C0" w14:textId="77777777" w:rsidR="00E1772A" w:rsidRPr="0014632B" w:rsidRDefault="00993DFC" w:rsidP="00993DFC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There are no formal requirements.</w:t>
            </w:r>
          </w:p>
        </w:tc>
      </w:tr>
      <w:tr w:rsidR="00E1772A" w:rsidRPr="0014632B" w14:paraId="4C51D023" w14:textId="77777777" w:rsidTr="00C477F8">
        <w:tc>
          <w:tcPr>
            <w:tcW w:w="2552" w:type="dxa"/>
          </w:tcPr>
          <w:p w14:paraId="7118CE61" w14:textId="77777777" w:rsidR="00E1772A" w:rsidRPr="0014632B" w:rsidRDefault="005E5FCD" w:rsidP="005E5FCD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>suggested reading</w:t>
            </w:r>
          </w:p>
        </w:tc>
        <w:tc>
          <w:tcPr>
            <w:tcW w:w="7229" w:type="dxa"/>
            <w:shd w:val="clear" w:color="auto" w:fill="auto"/>
          </w:tcPr>
          <w:p w14:paraId="5FB2533A" w14:textId="77777777" w:rsidR="00E1772A" w:rsidRPr="0014632B" w:rsidRDefault="0014632B" w:rsidP="00C477F8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L</w:t>
            </w:r>
            <w:r w:rsidR="00993DFC" w:rsidRPr="0014632B">
              <w:rPr>
                <w:rFonts w:cs="Arial"/>
                <w:kern w:val="16"/>
                <w:sz w:val="20"/>
                <w:szCs w:val="20"/>
                <w:lang w:val="en-GB"/>
              </w:rPr>
              <w:t>iterature</w:t>
            </w:r>
            <w:r w:rsidR="00E1772A"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 (</w:t>
            </w:r>
            <w:r w:rsidR="00993DFC" w:rsidRPr="0014632B">
              <w:rPr>
                <w:rFonts w:cs="Arial"/>
                <w:kern w:val="16"/>
                <w:sz w:val="20"/>
                <w:szCs w:val="20"/>
                <w:lang w:val="en-GB"/>
              </w:rPr>
              <w:t>preferably most recent edition)</w:t>
            </w:r>
            <w:r w:rsidR="00E1772A" w:rsidRPr="0014632B">
              <w:rPr>
                <w:rFonts w:cs="Arial"/>
                <w:kern w:val="16"/>
                <w:sz w:val="20"/>
                <w:szCs w:val="20"/>
                <w:lang w:val="en-GB"/>
              </w:rPr>
              <w:t>:</w:t>
            </w:r>
          </w:p>
          <w:p w14:paraId="572FB8CD" w14:textId="77777777" w:rsidR="0014632B" w:rsidRDefault="0014632B" w:rsidP="0014632B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</w:p>
          <w:p w14:paraId="5CD17D6B" w14:textId="77777777" w:rsidR="0014632B" w:rsidRDefault="0014632B" w:rsidP="0014632B">
            <w:pPr>
              <w:numPr>
                <w:ilvl w:val="0"/>
                <w:numId w:val="8"/>
              </w:numPr>
              <w:rPr>
                <w:rFonts w:cs="Arial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sz w:val="20"/>
                <w:szCs w:val="20"/>
                <w:lang w:val="en-GB"/>
              </w:rPr>
              <w:t>Baldwin R./Wyplosz C., The Economics of European Integration</w:t>
            </w:r>
          </w:p>
          <w:p w14:paraId="6BC54FC1" w14:textId="77777777" w:rsidR="0014632B" w:rsidRDefault="0014632B" w:rsidP="0014632B">
            <w:pPr>
              <w:numPr>
                <w:ilvl w:val="0"/>
                <w:numId w:val="8"/>
              </w:numPr>
              <w:rPr>
                <w:rFonts w:cs="Arial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sz w:val="20"/>
                <w:szCs w:val="20"/>
                <w:lang w:val="en-GB"/>
              </w:rPr>
              <w:t>Barnard</w:t>
            </w:r>
            <w:r>
              <w:rPr>
                <w:rFonts w:cs="Arial"/>
                <w:sz w:val="20"/>
                <w:szCs w:val="20"/>
                <w:lang w:val="en-GB"/>
              </w:rPr>
              <w:t>, C., The Substantive Law of EU</w:t>
            </w:r>
          </w:p>
          <w:p w14:paraId="0B918FCF" w14:textId="77777777" w:rsidR="0014632B" w:rsidRDefault="0014632B" w:rsidP="0014632B">
            <w:pPr>
              <w:numPr>
                <w:ilvl w:val="0"/>
                <w:numId w:val="8"/>
              </w:numPr>
              <w:rPr>
                <w:rFonts w:cs="Arial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sz w:val="20"/>
                <w:szCs w:val="20"/>
                <w:lang w:val="en-GB"/>
              </w:rPr>
              <w:t>Berry, E./Hargr</w:t>
            </w:r>
            <w:r>
              <w:rPr>
                <w:rFonts w:cs="Arial"/>
                <w:sz w:val="20"/>
                <w:szCs w:val="20"/>
                <w:lang w:val="en-GB"/>
              </w:rPr>
              <w:t>eaves, S., European Union Law</w:t>
            </w:r>
          </w:p>
          <w:p w14:paraId="6A46B2DE" w14:textId="77777777" w:rsidR="0014632B" w:rsidRDefault="0014632B" w:rsidP="0014632B">
            <w:pPr>
              <w:numPr>
                <w:ilvl w:val="0"/>
                <w:numId w:val="8"/>
              </w:numPr>
              <w:rPr>
                <w:rFonts w:cs="Arial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sz w:val="20"/>
                <w:szCs w:val="20"/>
                <w:lang w:val="en-GB"/>
              </w:rPr>
              <w:t>Bishop, B., European Union Law for International Business. An Introduction</w:t>
            </w:r>
          </w:p>
          <w:p w14:paraId="3548D11B" w14:textId="77777777" w:rsidR="0014632B" w:rsidRDefault="0014632B" w:rsidP="0014632B">
            <w:pPr>
              <w:numPr>
                <w:ilvl w:val="0"/>
                <w:numId w:val="8"/>
              </w:numPr>
              <w:rPr>
                <w:rFonts w:cs="Arial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sz w:val="20"/>
                <w:szCs w:val="20"/>
                <w:lang w:val="en-GB"/>
              </w:rPr>
              <w:t>Carr</w:t>
            </w:r>
            <w:r>
              <w:rPr>
                <w:rFonts w:cs="Arial"/>
                <w:sz w:val="20"/>
                <w:szCs w:val="20"/>
                <w:lang w:val="en-GB"/>
              </w:rPr>
              <w:t>, I., International Trade Law</w:t>
            </w:r>
          </w:p>
          <w:p w14:paraId="458AC636" w14:textId="77777777" w:rsidR="0014632B" w:rsidRDefault="0014632B" w:rsidP="0014632B">
            <w:pPr>
              <w:numPr>
                <w:ilvl w:val="0"/>
                <w:numId w:val="8"/>
              </w:numPr>
              <w:rPr>
                <w:rFonts w:cs="Arial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sz w:val="20"/>
                <w:szCs w:val="20"/>
                <w:lang w:val="en-GB"/>
              </w:rPr>
              <w:t>Connerty,A., A Manual of In</w:t>
            </w:r>
            <w:r>
              <w:rPr>
                <w:rFonts w:cs="Arial"/>
                <w:sz w:val="20"/>
                <w:szCs w:val="20"/>
                <w:lang w:val="en-GB"/>
              </w:rPr>
              <w:t>ternational Dispute Resolution</w:t>
            </w:r>
          </w:p>
          <w:p w14:paraId="77E2D171" w14:textId="77777777" w:rsidR="0014632B" w:rsidRDefault="0014632B" w:rsidP="0014632B">
            <w:pPr>
              <w:numPr>
                <w:ilvl w:val="0"/>
                <w:numId w:val="8"/>
              </w:numPr>
              <w:rPr>
                <w:rFonts w:cs="Arial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sz w:val="20"/>
                <w:szCs w:val="20"/>
                <w:lang w:val="en-GB"/>
              </w:rPr>
              <w:t>El-Agraa, A.M., The European Union. Economics and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Policies</w:t>
            </w:r>
            <w:r w:rsidRPr="0014632B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  <w:p w14:paraId="5389D55C" w14:textId="77777777" w:rsidR="0014632B" w:rsidRDefault="0014632B" w:rsidP="0014632B">
            <w:pPr>
              <w:numPr>
                <w:ilvl w:val="0"/>
                <w:numId w:val="8"/>
              </w:numPr>
              <w:rPr>
                <w:rFonts w:cs="Arial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sz w:val="20"/>
                <w:szCs w:val="20"/>
                <w:lang w:val="en-GB"/>
              </w:rPr>
              <w:t>Tillotson, J/Foster, N., Text, Cases and Materials on European Union</w:t>
            </w:r>
          </w:p>
          <w:p w14:paraId="69CB0741" w14:textId="77777777" w:rsidR="0014632B" w:rsidRDefault="0014632B" w:rsidP="0014632B">
            <w:pPr>
              <w:numPr>
                <w:ilvl w:val="0"/>
                <w:numId w:val="8"/>
              </w:numPr>
              <w:rPr>
                <w:rFonts w:cs="Arial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sz w:val="20"/>
                <w:szCs w:val="20"/>
                <w:lang w:val="en-GB"/>
              </w:rPr>
              <w:t>van den Bossche, P., The Law and Policy of the World Trade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Organization</w:t>
            </w:r>
            <w:r w:rsidRPr="0014632B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  <w:p w14:paraId="2CE24AD7" w14:textId="77777777" w:rsidR="0014632B" w:rsidRDefault="0014632B" w:rsidP="0014632B">
            <w:pPr>
              <w:numPr>
                <w:ilvl w:val="0"/>
                <w:numId w:val="8"/>
              </w:numPr>
              <w:rPr>
                <w:rFonts w:cs="Arial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sz w:val="20"/>
                <w:szCs w:val="20"/>
                <w:lang w:val="en-GB"/>
              </w:rPr>
              <w:t>van Houtte, H., T</w:t>
            </w:r>
            <w:r>
              <w:rPr>
                <w:rFonts w:cs="Arial"/>
                <w:sz w:val="20"/>
                <w:szCs w:val="20"/>
                <w:lang w:val="en-GB"/>
              </w:rPr>
              <w:t>he Law of International Trade</w:t>
            </w:r>
          </w:p>
          <w:p w14:paraId="005DE81C" w14:textId="77777777" w:rsidR="0014632B" w:rsidRPr="0014632B" w:rsidRDefault="0014632B" w:rsidP="0014632B">
            <w:pPr>
              <w:numPr>
                <w:ilvl w:val="0"/>
                <w:numId w:val="8"/>
              </w:numPr>
              <w:rPr>
                <w:rFonts w:cs="Arial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sz w:val="20"/>
                <w:szCs w:val="20"/>
                <w:lang w:val="en-GB"/>
              </w:rPr>
              <w:t xml:space="preserve">Willes, J.H./Willes J.A., International Business Law. </w:t>
            </w:r>
            <w:r w:rsidRPr="0014632B">
              <w:rPr>
                <w:rFonts w:cs="Arial"/>
                <w:sz w:val="20"/>
                <w:szCs w:val="20"/>
              </w:rPr>
              <w:t>Environments and Transactions</w:t>
            </w:r>
          </w:p>
          <w:p w14:paraId="2D9E3105" w14:textId="77777777" w:rsidR="0014632B" w:rsidRPr="0014632B" w:rsidRDefault="0014632B" w:rsidP="00C477F8">
            <w:pPr>
              <w:rPr>
                <w:rFonts w:cs="Arial"/>
                <w:i/>
                <w:kern w:val="16"/>
                <w:sz w:val="20"/>
                <w:szCs w:val="20"/>
                <w:lang w:val="en-GB"/>
              </w:rPr>
            </w:pPr>
          </w:p>
          <w:p w14:paraId="28CB6529" w14:textId="77777777" w:rsidR="00E1772A" w:rsidRPr="0014632B" w:rsidRDefault="00E1772A" w:rsidP="00C477F8">
            <w:pPr>
              <w:rPr>
                <w:rFonts w:cs="Arial"/>
                <w:i/>
                <w:kern w:val="16"/>
                <w:sz w:val="20"/>
                <w:szCs w:val="20"/>
              </w:rPr>
            </w:pPr>
          </w:p>
          <w:p w14:paraId="1DF49DAE" w14:textId="77777777" w:rsidR="00E1772A" w:rsidRPr="0014632B" w:rsidRDefault="00E1772A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E1772A" w:rsidRPr="00801679" w14:paraId="382CC89F" w14:textId="77777777" w:rsidTr="00C477F8">
        <w:tc>
          <w:tcPr>
            <w:tcW w:w="2552" w:type="dxa"/>
          </w:tcPr>
          <w:p w14:paraId="79AAA3D5" w14:textId="77777777" w:rsidR="00E1772A" w:rsidRPr="0014632B" w:rsidRDefault="005441B9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>applicability</w:t>
            </w:r>
            <w:r w:rsidR="00E1772A"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225C0968" w14:textId="77777777" w:rsidR="00E1772A" w:rsidRPr="0014632B" w:rsidRDefault="00E1772A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FE1AB54" w14:textId="49AC6696" w:rsidR="00E1772A" w:rsidRPr="0014632B" w:rsidRDefault="00D077CD" w:rsidP="00C477F8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This course </w:t>
            </w:r>
            <w:r w:rsidR="002F020A"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is in 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particular applicable to the following courses of </w:t>
            </w:r>
            <w:r w:rsidR="003C6CBD">
              <w:rPr>
                <w:rFonts w:cs="Arial"/>
                <w:kern w:val="16"/>
                <w:sz w:val="20"/>
                <w:szCs w:val="20"/>
                <w:lang w:val="en-GB"/>
              </w:rPr>
              <w:t>the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 Master programme</w:t>
            </w:r>
            <w:r w:rsidR="003C6CBD">
              <w:rPr>
                <w:rFonts w:cs="Arial"/>
                <w:kern w:val="16"/>
                <w:sz w:val="20"/>
                <w:szCs w:val="20"/>
                <w:lang w:val="en-GB"/>
              </w:rPr>
              <w:t xml:space="preserve"> International Business and Economics (M.A.; “IBE”)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:</w:t>
            </w:r>
          </w:p>
          <w:p w14:paraId="4F769978" w14:textId="77777777" w:rsidR="00E1772A" w:rsidRPr="0014632B" w:rsidRDefault="00E1772A" w:rsidP="00C477F8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-</w:t>
            </w:r>
            <w:r w:rsidR="007B257A">
              <w:rPr>
                <w:rFonts w:cs="Arial"/>
                <w:kern w:val="16"/>
                <w:sz w:val="20"/>
                <w:szCs w:val="20"/>
                <w:lang w:val="en-GB"/>
              </w:rPr>
              <w:t xml:space="preserve"> Institutional Economics</w:t>
            </w:r>
          </w:p>
          <w:p w14:paraId="13EA7646" w14:textId="77777777" w:rsidR="00E1772A" w:rsidRPr="0014632B" w:rsidRDefault="00E1772A" w:rsidP="00C477F8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-</w:t>
            </w:r>
            <w:r w:rsidR="007B257A">
              <w:rPr>
                <w:rFonts w:cs="Arial"/>
                <w:kern w:val="16"/>
                <w:sz w:val="20"/>
                <w:szCs w:val="20"/>
                <w:lang w:val="en-GB"/>
              </w:rPr>
              <w:t xml:space="preserve"> International Monetary Economics</w:t>
            </w:r>
          </w:p>
          <w:p w14:paraId="24C82191" w14:textId="77777777" w:rsidR="00E1772A" w:rsidRPr="0014632B" w:rsidRDefault="00E1772A" w:rsidP="00C477F8">
            <w:pPr>
              <w:rPr>
                <w:rFonts w:cs="Arial"/>
                <w:i/>
                <w:kern w:val="16"/>
                <w:sz w:val="20"/>
                <w:szCs w:val="20"/>
                <w:lang w:val="en-GB"/>
              </w:rPr>
            </w:pPr>
          </w:p>
          <w:p w14:paraId="2CBC6BC1" w14:textId="0CCFF65E" w:rsidR="00E1772A" w:rsidRPr="0014632B" w:rsidRDefault="00D077CD" w:rsidP="00B8537F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This course is also applicable to </w:t>
            </w:r>
            <w:r w:rsidR="003C6CBD">
              <w:rPr>
                <w:rFonts w:cs="Arial"/>
                <w:kern w:val="16"/>
                <w:sz w:val="20"/>
                <w:szCs w:val="20"/>
                <w:lang w:val="en-GB"/>
              </w:rPr>
              <w:t xml:space="preserve">the Master programme </w:t>
            </w:r>
            <w:r w:rsidR="003C6CBD" w:rsidRPr="00062AC0">
              <w:rPr>
                <w:rFonts w:cs="Arial"/>
                <w:color w:val="000000"/>
                <w:kern w:val="16"/>
                <w:sz w:val="20"/>
                <w:szCs w:val="20"/>
                <w:lang w:val="en-GB"/>
              </w:rPr>
              <w:t>Finance (</w:t>
            </w:r>
            <w:r w:rsidR="003C6CBD">
              <w:rPr>
                <w:rFonts w:cs="Arial"/>
                <w:color w:val="000000"/>
                <w:kern w:val="16"/>
                <w:sz w:val="20"/>
                <w:szCs w:val="20"/>
                <w:lang w:val="en-GB"/>
              </w:rPr>
              <w:t xml:space="preserve">M.Sc.) and </w:t>
            </w:r>
            <w:r w:rsidR="00801679">
              <w:rPr>
                <w:rFonts w:cs="Arial"/>
                <w:color w:val="000000"/>
                <w:kern w:val="16"/>
                <w:sz w:val="20"/>
                <w:szCs w:val="20"/>
                <w:lang w:val="en-GB"/>
              </w:rPr>
              <w:t xml:space="preserve">to 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other business-oriented Master programmes offered by </w:t>
            </w:r>
            <w:r w:rsidR="00993DFC" w:rsidRPr="0014632B">
              <w:rPr>
                <w:rFonts w:cs="Arial"/>
                <w:kern w:val="16"/>
                <w:sz w:val="20"/>
                <w:szCs w:val="20"/>
                <w:lang w:val="en-GB"/>
              </w:rPr>
              <w:t>Schmalkalden University of Applied Sciences</w:t>
            </w:r>
            <w:r w:rsidR="00E1772A" w:rsidRPr="0014632B">
              <w:rPr>
                <w:rFonts w:cs="Arial"/>
                <w:kern w:val="16"/>
                <w:sz w:val="20"/>
                <w:szCs w:val="20"/>
                <w:lang w:val="en-GB"/>
              </w:rPr>
              <w:t>.</w:t>
            </w:r>
          </w:p>
          <w:p w14:paraId="537E87CE" w14:textId="77777777" w:rsidR="00E1772A" w:rsidRPr="0014632B" w:rsidRDefault="00E1772A" w:rsidP="00CD038B">
            <w:pPr>
              <w:rPr>
                <w:rFonts w:cs="Arial"/>
                <w:i/>
                <w:kern w:val="16"/>
                <w:sz w:val="6"/>
                <w:szCs w:val="6"/>
                <w:lang w:val="en-GB"/>
              </w:rPr>
            </w:pPr>
          </w:p>
        </w:tc>
      </w:tr>
      <w:tr w:rsidR="00E1772A" w:rsidRPr="0014632B" w14:paraId="59B1B633" w14:textId="77777777" w:rsidTr="00C477F8">
        <w:tc>
          <w:tcPr>
            <w:tcW w:w="2552" w:type="dxa"/>
          </w:tcPr>
          <w:p w14:paraId="29194CFC" w14:textId="77777777" w:rsidR="00E1772A" w:rsidRPr="0014632B" w:rsidRDefault="00E1772A" w:rsidP="00C477F8">
            <w:pPr>
              <w:rPr>
                <w:rFonts w:cs="Arial"/>
                <w:vanish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>workload</w:t>
            </w:r>
          </w:p>
          <w:p w14:paraId="4AAB357D" w14:textId="77777777" w:rsidR="00E1772A" w:rsidRPr="0014632B" w:rsidRDefault="00E1772A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52FE35D" w14:textId="77777777" w:rsidR="00E1772A" w:rsidRPr="0014632B" w:rsidRDefault="00D077CD" w:rsidP="00C477F8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total workload</w:t>
            </w:r>
            <w:r w:rsidR="00E1772A" w:rsidRPr="0014632B">
              <w:rPr>
                <w:rFonts w:cs="Arial"/>
                <w:kern w:val="16"/>
                <w:sz w:val="20"/>
                <w:szCs w:val="20"/>
                <w:lang w:val="en-GB"/>
              </w:rPr>
              <w:t>:</w:t>
            </w:r>
            <w:r w:rsidR="003C712C">
              <w:rPr>
                <w:rFonts w:cs="Arial"/>
                <w:kern w:val="16"/>
                <w:sz w:val="20"/>
                <w:szCs w:val="20"/>
                <w:lang w:val="en-GB"/>
              </w:rPr>
              <w:t xml:space="preserve"> 18</w:t>
            </w:r>
            <w:r w:rsidR="00E1772A"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0 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hours</w:t>
            </w:r>
            <w:r w:rsidR="00E1772A"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, 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of them</w:t>
            </w:r>
            <w:r w:rsidR="00E1772A" w:rsidRPr="0014632B">
              <w:rPr>
                <w:rFonts w:cs="Arial"/>
                <w:kern w:val="16"/>
                <w:sz w:val="20"/>
                <w:szCs w:val="20"/>
                <w:lang w:val="en-GB"/>
              </w:rPr>
              <w:t>:</w:t>
            </w:r>
          </w:p>
          <w:p w14:paraId="3932304A" w14:textId="77777777" w:rsidR="00E1772A" w:rsidRPr="0014632B" w:rsidRDefault="00E1772A" w:rsidP="00C477F8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1) </w:t>
            </w:r>
            <w:r w:rsidR="00D077CD" w:rsidRPr="0014632B">
              <w:rPr>
                <w:rFonts w:cs="Arial"/>
                <w:kern w:val="16"/>
                <w:sz w:val="20"/>
                <w:szCs w:val="20"/>
                <w:lang w:val="en-GB"/>
              </w:rPr>
              <w:t>lecture: 45</w:t>
            </w:r>
          </w:p>
          <w:p w14:paraId="557367FD" w14:textId="77777777" w:rsidR="00E1772A" w:rsidRPr="0014632B" w:rsidRDefault="00E1772A" w:rsidP="00C477F8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2) </w:t>
            </w:r>
            <w:r w:rsidR="00D077CD"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self-study: </w:t>
            </w:r>
            <w:r w:rsidR="003C712C">
              <w:rPr>
                <w:rFonts w:cs="Arial"/>
                <w:kern w:val="16"/>
                <w:sz w:val="20"/>
                <w:szCs w:val="20"/>
                <w:lang w:val="en-GB"/>
              </w:rPr>
              <w:t>13</w:t>
            </w:r>
            <w:r w:rsidR="00D077CD" w:rsidRPr="0014632B">
              <w:rPr>
                <w:rFonts w:cs="Arial"/>
                <w:kern w:val="16"/>
                <w:sz w:val="20"/>
                <w:szCs w:val="20"/>
                <w:lang w:val="en-GB"/>
              </w:rPr>
              <w:t>5</w:t>
            </w:r>
            <w:r w:rsidR="00440BBD"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, </w:t>
            </w:r>
            <w:r w:rsidR="00D077CD" w:rsidRPr="0014632B">
              <w:rPr>
                <w:rFonts w:cs="Arial"/>
                <w:kern w:val="16"/>
                <w:sz w:val="20"/>
                <w:szCs w:val="20"/>
                <w:lang w:val="en-GB"/>
              </w:rPr>
              <w:t>of them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:</w:t>
            </w:r>
          </w:p>
          <w:p w14:paraId="47693E56" w14:textId="77777777" w:rsidR="00E1772A" w:rsidRPr="0014632B" w:rsidRDefault="00E1772A" w:rsidP="00C477F8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- </w:t>
            </w:r>
            <w:r w:rsidR="00D077CD" w:rsidRPr="0014632B">
              <w:rPr>
                <w:rFonts w:cs="Arial"/>
                <w:kern w:val="16"/>
                <w:sz w:val="20"/>
                <w:szCs w:val="20"/>
                <w:lang w:val="en-GB"/>
              </w:rPr>
              <w:t>course preparation (in particular reading):</w:t>
            </w:r>
            <w:r w:rsidR="003C712C">
              <w:rPr>
                <w:rFonts w:cs="Arial"/>
                <w:kern w:val="16"/>
                <w:sz w:val="20"/>
                <w:szCs w:val="20"/>
                <w:lang w:val="en-GB"/>
              </w:rPr>
              <w:t xml:space="preserve"> 45</w:t>
            </w:r>
          </w:p>
          <w:p w14:paraId="2B893286" w14:textId="77777777" w:rsidR="00940967" w:rsidRPr="0014632B" w:rsidRDefault="00E1772A" w:rsidP="00C477F8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- </w:t>
            </w:r>
            <w:r w:rsidR="00D077CD" w:rsidRPr="0014632B">
              <w:rPr>
                <w:rFonts w:cs="Arial"/>
                <w:kern w:val="16"/>
                <w:sz w:val="20"/>
                <w:szCs w:val="20"/>
                <w:lang w:val="en-GB"/>
              </w:rPr>
              <w:t>follow-up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:</w:t>
            </w:r>
            <w:r w:rsidR="00D077CD"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 </w:t>
            </w:r>
            <w:r w:rsidR="003C712C">
              <w:rPr>
                <w:rFonts w:cs="Arial"/>
                <w:kern w:val="16"/>
                <w:sz w:val="20"/>
                <w:szCs w:val="20"/>
                <w:lang w:val="en-GB"/>
              </w:rPr>
              <w:t>45</w:t>
            </w:r>
          </w:p>
          <w:p w14:paraId="49640AE2" w14:textId="77777777" w:rsidR="00E1772A" w:rsidRPr="0014632B" w:rsidRDefault="00940967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 xml:space="preserve">- </w:t>
            </w:r>
            <w:r w:rsidR="00D077CD" w:rsidRPr="0014632B">
              <w:rPr>
                <w:rFonts w:cs="Arial"/>
                <w:kern w:val="16"/>
                <w:sz w:val="20"/>
                <w:szCs w:val="20"/>
              </w:rPr>
              <w:t>exam preparation:</w:t>
            </w:r>
            <w:r w:rsidR="003C712C">
              <w:rPr>
                <w:rFonts w:cs="Arial"/>
                <w:kern w:val="16"/>
                <w:sz w:val="20"/>
                <w:szCs w:val="20"/>
              </w:rPr>
              <w:t xml:space="preserve"> 45</w:t>
            </w:r>
          </w:p>
          <w:p w14:paraId="1E024F87" w14:textId="77777777" w:rsidR="00E1772A" w:rsidRPr="0014632B" w:rsidRDefault="00E1772A" w:rsidP="009562B1">
            <w:pPr>
              <w:rPr>
                <w:rFonts w:cs="Arial"/>
                <w:i/>
                <w:kern w:val="16"/>
                <w:sz w:val="6"/>
                <w:szCs w:val="6"/>
              </w:rPr>
            </w:pPr>
          </w:p>
        </w:tc>
      </w:tr>
      <w:tr w:rsidR="00E1772A" w:rsidRPr="00801679" w14:paraId="47BAC329" w14:textId="77777777" w:rsidTr="00C477F8">
        <w:tc>
          <w:tcPr>
            <w:tcW w:w="2552" w:type="dxa"/>
          </w:tcPr>
          <w:p w14:paraId="11A7994C" w14:textId="77777777" w:rsidR="00E1772A" w:rsidRPr="0014632B" w:rsidRDefault="00E1772A" w:rsidP="005441B9">
            <w:pPr>
              <w:rPr>
                <w:rFonts w:cs="Arial"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ECTS </w:t>
            </w:r>
            <w:r w:rsidR="005441B9" w:rsidRPr="0014632B">
              <w:rPr>
                <w:rFonts w:cs="Arial"/>
                <w:kern w:val="16"/>
                <w:sz w:val="20"/>
                <w:szCs w:val="20"/>
                <w:lang w:val="en-GB"/>
              </w:rPr>
              <w:t>credit points and weighting factor</w:t>
            </w:r>
          </w:p>
        </w:tc>
        <w:tc>
          <w:tcPr>
            <w:tcW w:w="7229" w:type="dxa"/>
            <w:shd w:val="clear" w:color="auto" w:fill="auto"/>
          </w:tcPr>
          <w:p w14:paraId="65B0B91F" w14:textId="215D49A1" w:rsidR="00E1772A" w:rsidRPr="0014632B" w:rsidRDefault="003C712C" w:rsidP="00D077CD">
            <w:pPr>
              <w:rPr>
                <w:rFonts w:cs="Arial"/>
                <w:i/>
                <w:kern w:val="16"/>
                <w:sz w:val="6"/>
                <w:szCs w:val="6"/>
                <w:lang w:val="en-GB"/>
              </w:rPr>
            </w:pPr>
            <w:r>
              <w:rPr>
                <w:rFonts w:cs="Arial"/>
                <w:kern w:val="16"/>
                <w:sz w:val="20"/>
                <w:szCs w:val="20"/>
                <w:lang w:val="en-GB"/>
              </w:rPr>
              <w:t>6</w:t>
            </w:r>
            <w:r w:rsidR="00E1772A"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 ECTS</w:t>
            </w:r>
            <w:r w:rsidR="00D077CD"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 credit points; weighting factor: </w:t>
            </w:r>
            <w:r>
              <w:rPr>
                <w:rFonts w:cs="Arial"/>
                <w:kern w:val="16"/>
                <w:sz w:val="20"/>
                <w:szCs w:val="20"/>
                <w:lang w:val="en-GB"/>
              </w:rPr>
              <w:t>6</w:t>
            </w:r>
            <w:r w:rsidR="00D077CD" w:rsidRPr="0014632B">
              <w:rPr>
                <w:rFonts w:cs="Arial"/>
                <w:kern w:val="16"/>
                <w:sz w:val="20"/>
                <w:szCs w:val="20"/>
                <w:lang w:val="en-GB"/>
              </w:rPr>
              <w:t>/120</w:t>
            </w:r>
            <w:r w:rsidR="003C6CBD">
              <w:rPr>
                <w:rFonts w:cs="Arial"/>
                <w:kern w:val="16"/>
                <w:sz w:val="20"/>
                <w:szCs w:val="20"/>
                <w:lang w:val="en-GB"/>
              </w:rPr>
              <w:t xml:space="preserve"> (IBE) or 6/90 (Finance)</w:t>
            </w:r>
            <w:r w:rsidR="00D200B6">
              <w:rPr>
                <w:rFonts w:cs="Arial"/>
                <w:kern w:val="16"/>
                <w:sz w:val="20"/>
                <w:szCs w:val="20"/>
                <w:lang w:val="en-GB"/>
              </w:rPr>
              <w:t>, respectively</w:t>
            </w:r>
          </w:p>
        </w:tc>
      </w:tr>
      <w:tr w:rsidR="00E1772A" w:rsidRPr="00801679" w14:paraId="3D713124" w14:textId="77777777" w:rsidTr="00C477F8">
        <w:tc>
          <w:tcPr>
            <w:tcW w:w="2552" w:type="dxa"/>
          </w:tcPr>
          <w:p w14:paraId="62DDE11F" w14:textId="77777777" w:rsidR="00E1772A" w:rsidRPr="0014632B" w:rsidRDefault="005441B9" w:rsidP="005441B9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 xml:space="preserve">basis of student evaluation </w:t>
            </w:r>
          </w:p>
        </w:tc>
        <w:tc>
          <w:tcPr>
            <w:tcW w:w="7229" w:type="dxa"/>
            <w:shd w:val="clear" w:color="auto" w:fill="auto"/>
          </w:tcPr>
          <w:p w14:paraId="75124B4F" w14:textId="77777777" w:rsidR="006628CA" w:rsidRPr="003C712C" w:rsidRDefault="006628CA" w:rsidP="006628CA">
            <w:pPr>
              <w:rPr>
                <w:rFonts w:cs="Arial"/>
                <w:i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- </w:t>
            </w:r>
            <w:r w:rsidR="0092215E" w:rsidRPr="0014632B">
              <w:rPr>
                <w:rFonts w:cs="Arial"/>
                <w:kern w:val="16"/>
                <w:sz w:val="20"/>
                <w:szCs w:val="20"/>
                <w:lang w:val="en-GB"/>
              </w:rPr>
              <w:t>comprehensive written examination, 90 minutes (</w:t>
            </w:r>
            <w:r w:rsidR="002574B1">
              <w:rPr>
                <w:rFonts w:cs="Arial"/>
                <w:kern w:val="16"/>
                <w:sz w:val="20"/>
                <w:szCs w:val="20"/>
                <w:lang w:val="en-GB"/>
              </w:rPr>
              <w:t xml:space="preserve">67 </w:t>
            </w:r>
            <w:r w:rsidR="0092215E" w:rsidRPr="0014632B">
              <w:rPr>
                <w:rFonts w:cs="Arial"/>
                <w:kern w:val="16"/>
                <w:sz w:val="20"/>
                <w:szCs w:val="20"/>
                <w:lang w:val="en-GB"/>
              </w:rPr>
              <w:t>%)</w:t>
            </w:r>
          </w:p>
          <w:p w14:paraId="59E008DD" w14:textId="77777777" w:rsidR="00E1772A" w:rsidRPr="0014632B" w:rsidRDefault="006628CA" w:rsidP="00C477F8">
            <w:pPr>
              <w:rPr>
                <w:rFonts w:cs="Arial"/>
                <w:i/>
                <w:kern w:val="16"/>
                <w:sz w:val="20"/>
                <w:szCs w:val="20"/>
                <w:lang w:val="en-GB"/>
              </w:rPr>
            </w:pP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- </w:t>
            </w:r>
            <w:r w:rsidR="003C712C">
              <w:rPr>
                <w:rFonts w:cs="Arial"/>
                <w:kern w:val="16"/>
                <w:sz w:val="20"/>
                <w:szCs w:val="20"/>
                <w:lang w:val="en-GB"/>
              </w:rPr>
              <w:t>midterm exam</w:t>
            </w:r>
            <w:r w:rsidR="0092215E" w:rsidRPr="0014632B">
              <w:rPr>
                <w:rFonts w:cs="Arial"/>
                <w:kern w:val="16"/>
                <w:sz w:val="20"/>
                <w:szCs w:val="20"/>
                <w:lang w:val="en-GB"/>
              </w:rPr>
              <w:t xml:space="preserve"> 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(</w:t>
            </w:r>
            <w:r w:rsidR="002574B1">
              <w:rPr>
                <w:rFonts w:cs="Arial"/>
                <w:kern w:val="16"/>
                <w:sz w:val="20"/>
                <w:szCs w:val="20"/>
                <w:lang w:val="en-GB"/>
              </w:rPr>
              <w:t xml:space="preserve">33 </w:t>
            </w:r>
            <w:r w:rsidRPr="0014632B">
              <w:rPr>
                <w:rFonts w:cs="Arial"/>
                <w:kern w:val="16"/>
                <w:sz w:val="20"/>
                <w:szCs w:val="20"/>
                <w:lang w:val="en-GB"/>
              </w:rPr>
              <w:t>%)</w:t>
            </w:r>
          </w:p>
          <w:p w14:paraId="02C0E72C" w14:textId="77777777" w:rsidR="00E1772A" w:rsidRPr="0014632B" w:rsidRDefault="00E1772A" w:rsidP="00C477F8">
            <w:pPr>
              <w:rPr>
                <w:rFonts w:cs="Arial"/>
                <w:i/>
                <w:kern w:val="16"/>
                <w:sz w:val="6"/>
                <w:szCs w:val="6"/>
                <w:lang w:val="en-GB"/>
              </w:rPr>
            </w:pPr>
          </w:p>
        </w:tc>
      </w:tr>
      <w:tr w:rsidR="00E1772A" w:rsidRPr="0014632B" w14:paraId="58408044" w14:textId="77777777" w:rsidTr="00C477F8">
        <w:tc>
          <w:tcPr>
            <w:tcW w:w="2552" w:type="dxa"/>
          </w:tcPr>
          <w:p w14:paraId="3A7707B9" w14:textId="77777777" w:rsidR="00E1772A" w:rsidRPr="0014632B" w:rsidRDefault="0092215E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>time</w:t>
            </w:r>
            <w:r w:rsidR="00E1772A"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</w:tcPr>
          <w:p w14:paraId="0370264B" w14:textId="77777777" w:rsidR="00E1772A" w:rsidRPr="0014632B" w:rsidRDefault="0092215E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>first academic year</w:t>
            </w:r>
          </w:p>
          <w:p w14:paraId="0079B5CF" w14:textId="77777777" w:rsidR="00E1772A" w:rsidRPr="0014632B" w:rsidRDefault="00E1772A" w:rsidP="00BA3B73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R="00E1772A" w:rsidRPr="0014632B" w14:paraId="66C094F4" w14:textId="77777777" w:rsidTr="00C477F8">
        <w:tc>
          <w:tcPr>
            <w:tcW w:w="2552" w:type="dxa"/>
          </w:tcPr>
          <w:p w14:paraId="3D85A824" w14:textId="77777777" w:rsidR="00E1772A" w:rsidRPr="0014632B" w:rsidRDefault="005441B9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>frequency</w:t>
            </w:r>
          </w:p>
          <w:p w14:paraId="4B90408C" w14:textId="77777777" w:rsidR="00E1772A" w:rsidRPr="0014632B" w:rsidRDefault="00E1772A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8092208" w14:textId="77777777" w:rsidR="00E1772A" w:rsidRPr="0014632B" w:rsidRDefault="005E5FCD" w:rsidP="005E5FCD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>each academic year</w:t>
            </w:r>
            <w:r w:rsidR="00E1772A"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116B91AF" w14:textId="77777777" w:rsidR="005E5FCD" w:rsidRPr="0014632B" w:rsidRDefault="005E5FCD" w:rsidP="005E5FCD">
            <w:pPr>
              <w:rPr>
                <w:rFonts w:cs="Arial"/>
                <w:i/>
                <w:kern w:val="16"/>
                <w:sz w:val="6"/>
                <w:szCs w:val="6"/>
              </w:rPr>
            </w:pPr>
          </w:p>
        </w:tc>
      </w:tr>
      <w:tr w:rsidR="00E1772A" w:rsidRPr="0014632B" w14:paraId="3EF41938" w14:textId="77777777" w:rsidTr="00C477F8">
        <w:tc>
          <w:tcPr>
            <w:tcW w:w="2552" w:type="dxa"/>
          </w:tcPr>
          <w:p w14:paraId="051F3F31" w14:textId="77777777" w:rsidR="00E1772A" w:rsidRPr="0014632B" w:rsidRDefault="005441B9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>duration</w:t>
            </w:r>
          </w:p>
        </w:tc>
        <w:tc>
          <w:tcPr>
            <w:tcW w:w="7229" w:type="dxa"/>
            <w:shd w:val="clear" w:color="auto" w:fill="auto"/>
          </w:tcPr>
          <w:p w14:paraId="1AC7F985" w14:textId="77777777" w:rsidR="00E1772A" w:rsidRPr="0014632B" w:rsidRDefault="00E1772A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 xml:space="preserve">1 </w:t>
            </w:r>
            <w:r w:rsidR="005E5FCD" w:rsidRPr="0014632B">
              <w:rPr>
                <w:rFonts w:cs="Arial"/>
                <w:kern w:val="16"/>
                <w:sz w:val="20"/>
                <w:szCs w:val="20"/>
              </w:rPr>
              <w:t>s</w:t>
            </w:r>
            <w:r w:rsidRPr="0014632B">
              <w:rPr>
                <w:rFonts w:cs="Arial"/>
                <w:kern w:val="16"/>
                <w:sz w:val="20"/>
                <w:szCs w:val="20"/>
              </w:rPr>
              <w:t>emester</w:t>
            </w:r>
          </w:p>
          <w:p w14:paraId="04BC1812" w14:textId="77777777" w:rsidR="00E1772A" w:rsidRPr="0014632B" w:rsidRDefault="00E1772A" w:rsidP="00C477F8">
            <w:pPr>
              <w:rPr>
                <w:rFonts w:cs="Arial"/>
                <w:i/>
                <w:kern w:val="16"/>
                <w:sz w:val="10"/>
                <w:szCs w:val="10"/>
              </w:rPr>
            </w:pPr>
          </w:p>
        </w:tc>
      </w:tr>
      <w:tr w:rsidR="00E1772A" w:rsidRPr="0014632B" w14:paraId="629CE4B3" w14:textId="77777777" w:rsidTr="00C477F8">
        <w:tc>
          <w:tcPr>
            <w:tcW w:w="2552" w:type="dxa"/>
          </w:tcPr>
          <w:p w14:paraId="35785967" w14:textId="77777777" w:rsidR="00E1772A" w:rsidRPr="0014632B" w:rsidRDefault="005441B9" w:rsidP="005441B9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>course type</w:t>
            </w:r>
          </w:p>
        </w:tc>
        <w:tc>
          <w:tcPr>
            <w:tcW w:w="7229" w:type="dxa"/>
            <w:shd w:val="clear" w:color="auto" w:fill="auto"/>
          </w:tcPr>
          <w:p w14:paraId="650A9903" w14:textId="77777777" w:rsidR="00E1772A" w:rsidRPr="0014632B" w:rsidRDefault="005441B9" w:rsidP="005441B9">
            <w:pPr>
              <w:rPr>
                <w:rFonts w:cs="Arial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>elective course</w:t>
            </w:r>
          </w:p>
        </w:tc>
      </w:tr>
      <w:tr w:rsidR="00E1772A" w:rsidRPr="0014632B" w14:paraId="3B4EA4A8" w14:textId="77777777" w:rsidTr="00C477F8">
        <w:tc>
          <w:tcPr>
            <w:tcW w:w="2552" w:type="dxa"/>
          </w:tcPr>
          <w:p w14:paraId="37FE9459" w14:textId="77777777" w:rsidR="00E1772A" w:rsidRPr="0014632B" w:rsidRDefault="005E5FCD" w:rsidP="005E5FCD">
            <w:pPr>
              <w:rPr>
                <w:rFonts w:cs="Arial"/>
                <w:kern w:val="16"/>
                <w:sz w:val="20"/>
                <w:szCs w:val="20"/>
              </w:rPr>
            </w:pPr>
            <w:r w:rsidRPr="0014632B">
              <w:rPr>
                <w:rFonts w:cs="Arial"/>
                <w:kern w:val="16"/>
                <w:sz w:val="20"/>
                <w:szCs w:val="20"/>
              </w:rPr>
              <w:t>remarks</w:t>
            </w:r>
            <w:r w:rsidR="00E1772A" w:rsidRPr="0014632B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</w:tc>
        <w:tc>
          <w:tcPr>
            <w:tcW w:w="7229" w:type="dxa"/>
          </w:tcPr>
          <w:p w14:paraId="3C8DF4B2" w14:textId="77777777" w:rsidR="00E1772A" w:rsidRPr="0014632B" w:rsidRDefault="00384720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t</w:t>
            </w:r>
            <w:r w:rsidR="0092215E" w:rsidRPr="0014632B">
              <w:rPr>
                <w:rFonts w:cs="Arial"/>
                <w:kern w:val="16"/>
                <w:sz w:val="20"/>
                <w:szCs w:val="20"/>
              </w:rPr>
              <w:t>eaching language is English.</w:t>
            </w:r>
          </w:p>
          <w:p w14:paraId="2CF12CC1" w14:textId="77777777" w:rsidR="00E1772A" w:rsidRPr="0014632B" w:rsidRDefault="00E1772A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</w:tbl>
    <w:p w14:paraId="530F91E1" w14:textId="77777777" w:rsidR="00EE7788" w:rsidRPr="0014632B" w:rsidRDefault="00EE7788" w:rsidP="00306C6F"/>
    <w:sectPr w:rsidR="00EE7788" w:rsidRPr="0014632B" w:rsidSect="00C477F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6DAC1" w14:textId="77777777" w:rsidR="0067686E" w:rsidRDefault="0067686E">
      <w:r>
        <w:separator/>
      </w:r>
    </w:p>
  </w:endnote>
  <w:endnote w:type="continuationSeparator" w:id="0">
    <w:p w14:paraId="17153867" w14:textId="77777777" w:rsidR="0067686E" w:rsidRDefault="0067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07AC59B3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226C145C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2755D714" w14:textId="77777777" w:rsidR="00304C34" w:rsidRPr="007814CF" w:rsidRDefault="00DC2213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2328E2F3" w14:textId="77777777" w:rsidR="00304C34" w:rsidRPr="007814CF" w:rsidRDefault="00DC2213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72973F18" w14:textId="77777777" w:rsidR="00304C34" w:rsidRPr="007814CF" w:rsidRDefault="00DC2213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2F5C6C1D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1C6B5F16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79F9CE3D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F69EC6C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D9FEB97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B1DB92E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E55CB76" w14:textId="77777777" w:rsidR="00304C34" w:rsidRPr="007814CF" w:rsidRDefault="00304C34" w:rsidP="007814CF">
          <w:pPr>
            <w:pStyle w:val="Fuzeile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7B1021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7B1021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5E2B9413" w14:textId="77777777" w:rsidR="00EE7788" w:rsidRDefault="00EE778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DCE61" w14:textId="77777777" w:rsidR="007C7B89" w:rsidRDefault="007C7B89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7B1021">
      <w:rPr>
        <w:noProof/>
      </w:rPr>
      <w:t>1</w:t>
    </w:r>
    <w:r>
      <w:fldChar w:fldCharType="end"/>
    </w:r>
  </w:p>
  <w:p w14:paraId="1AE3491D" w14:textId="77777777" w:rsidR="00893DBB" w:rsidRPr="007C7B89" w:rsidRDefault="00893DBB" w:rsidP="00313F57">
    <w:pPr>
      <w:pStyle w:val="Fuzeile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5C9DF" w14:textId="77777777" w:rsidR="0067686E" w:rsidRDefault="0067686E">
      <w:r>
        <w:separator/>
      </w:r>
    </w:p>
  </w:footnote>
  <w:footnote w:type="continuationSeparator" w:id="0">
    <w:p w14:paraId="2EDAEC07" w14:textId="77777777" w:rsidR="0067686E" w:rsidRDefault="00676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8297" w14:textId="77777777" w:rsidR="003B0BBE" w:rsidRDefault="003B0BBE">
    <w:pPr>
      <w:pStyle w:val="Kopfzeile"/>
    </w:pPr>
  </w:p>
  <w:p w14:paraId="3B64A470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BC966" w14:textId="77777777" w:rsidR="005149A5" w:rsidRDefault="00420D67" w:rsidP="007C7B89">
    <w:pPr>
      <w:pStyle w:val="Kopfzeile"/>
      <w:jc w:val="right"/>
    </w:pPr>
    <w:r>
      <w:rPr>
        <w:noProof/>
      </w:rPr>
      <w:drawing>
        <wp:inline distT="0" distB="0" distL="0" distR="0" wp14:anchorId="1E7C0463" wp14:editId="16C0FCFE">
          <wp:extent cx="2978150" cy="635000"/>
          <wp:effectExtent l="0" t="0" r="0" b="0"/>
          <wp:docPr id="1" name="Bild 1" descr="Kopie von HSSM Logo 2015 deut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ie von HSSM Logo 2015 deuts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815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04B66A81" wp14:editId="65207C40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9525" t="13970" r="5080" b="5080"/>
              <wp:wrapNone/>
              <wp:docPr id="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21673" id="Line 3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" strokecolor="#969696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2A4B9598" wp14:editId="30B6A2BD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9525" t="5080" r="5080" b="13970"/>
              <wp:wrapNone/>
              <wp:docPr id="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F6C5D" id="Line 3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" strokecolor="#969696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F03"/>
    <w:multiLevelType w:val="hybridMultilevel"/>
    <w:tmpl w:val="F928FCC2"/>
    <w:lvl w:ilvl="0" w:tplc="700AC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EF4695"/>
    <w:multiLevelType w:val="hybridMultilevel"/>
    <w:tmpl w:val="E0EE9738"/>
    <w:lvl w:ilvl="0" w:tplc="795C5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706EE"/>
    <w:multiLevelType w:val="hybridMultilevel"/>
    <w:tmpl w:val="C0089952"/>
    <w:lvl w:ilvl="0" w:tplc="77BE3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29597C"/>
    <w:multiLevelType w:val="hybridMultilevel"/>
    <w:tmpl w:val="2D103852"/>
    <w:lvl w:ilvl="0" w:tplc="D0A6F7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C446A8"/>
    <w:multiLevelType w:val="hybridMultilevel"/>
    <w:tmpl w:val="1D0EFA0E"/>
    <w:lvl w:ilvl="0" w:tplc="4A145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D66DC4"/>
    <w:multiLevelType w:val="hybridMultilevel"/>
    <w:tmpl w:val="9600F256"/>
    <w:lvl w:ilvl="0" w:tplc="611E337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87A2C"/>
    <w:multiLevelType w:val="hybridMultilevel"/>
    <w:tmpl w:val="73A63598"/>
    <w:lvl w:ilvl="0" w:tplc="F8A0A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1C0491"/>
    <w:multiLevelType w:val="hybridMultilevel"/>
    <w:tmpl w:val="3F0C07E4"/>
    <w:lvl w:ilvl="0" w:tplc="C2105EE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C5E99"/>
    <w:multiLevelType w:val="hybridMultilevel"/>
    <w:tmpl w:val="2898C236"/>
    <w:lvl w:ilvl="0" w:tplc="AEEAB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3610A6"/>
    <w:multiLevelType w:val="hybridMultilevel"/>
    <w:tmpl w:val="8D5224BA"/>
    <w:lvl w:ilvl="0" w:tplc="D292E32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23A98"/>
    <w:rsid w:val="00031D17"/>
    <w:rsid w:val="00034DDD"/>
    <w:rsid w:val="00042994"/>
    <w:rsid w:val="000644B4"/>
    <w:rsid w:val="00080366"/>
    <w:rsid w:val="000A1471"/>
    <w:rsid w:val="000A3280"/>
    <w:rsid w:val="000A76D9"/>
    <w:rsid w:val="000B7FBB"/>
    <w:rsid w:val="000C1609"/>
    <w:rsid w:val="000C45DE"/>
    <w:rsid w:val="000E0CCF"/>
    <w:rsid w:val="000E61EB"/>
    <w:rsid w:val="000F1BF2"/>
    <w:rsid w:val="00111823"/>
    <w:rsid w:val="00142407"/>
    <w:rsid w:val="0014402C"/>
    <w:rsid w:val="00145B83"/>
    <w:rsid w:val="0014632B"/>
    <w:rsid w:val="00155E20"/>
    <w:rsid w:val="00164C07"/>
    <w:rsid w:val="00165E38"/>
    <w:rsid w:val="0017050F"/>
    <w:rsid w:val="001817AD"/>
    <w:rsid w:val="00181AFD"/>
    <w:rsid w:val="00190CDD"/>
    <w:rsid w:val="001B02F6"/>
    <w:rsid w:val="001B0E04"/>
    <w:rsid w:val="001B115E"/>
    <w:rsid w:val="001B49EB"/>
    <w:rsid w:val="001D5F17"/>
    <w:rsid w:val="001E1200"/>
    <w:rsid w:val="001E2B6A"/>
    <w:rsid w:val="001F0387"/>
    <w:rsid w:val="001F2D03"/>
    <w:rsid w:val="00201080"/>
    <w:rsid w:val="00207B35"/>
    <w:rsid w:val="00227107"/>
    <w:rsid w:val="002574B1"/>
    <w:rsid w:val="00260754"/>
    <w:rsid w:val="002629DB"/>
    <w:rsid w:val="00267878"/>
    <w:rsid w:val="00270E20"/>
    <w:rsid w:val="0028470B"/>
    <w:rsid w:val="002A1499"/>
    <w:rsid w:val="002A5DAE"/>
    <w:rsid w:val="002B1756"/>
    <w:rsid w:val="002B495B"/>
    <w:rsid w:val="002C7BC7"/>
    <w:rsid w:val="002D1365"/>
    <w:rsid w:val="002D55BC"/>
    <w:rsid w:val="002D5BCA"/>
    <w:rsid w:val="002F020A"/>
    <w:rsid w:val="002F4DA4"/>
    <w:rsid w:val="002F73DD"/>
    <w:rsid w:val="0030006B"/>
    <w:rsid w:val="00304C34"/>
    <w:rsid w:val="00306C6F"/>
    <w:rsid w:val="00310994"/>
    <w:rsid w:val="00313F57"/>
    <w:rsid w:val="00314864"/>
    <w:rsid w:val="00316A05"/>
    <w:rsid w:val="00340477"/>
    <w:rsid w:val="00340672"/>
    <w:rsid w:val="003454AC"/>
    <w:rsid w:val="00364050"/>
    <w:rsid w:val="003700AE"/>
    <w:rsid w:val="00375D35"/>
    <w:rsid w:val="00380322"/>
    <w:rsid w:val="00384720"/>
    <w:rsid w:val="00393118"/>
    <w:rsid w:val="00394126"/>
    <w:rsid w:val="00396016"/>
    <w:rsid w:val="003A4785"/>
    <w:rsid w:val="003A6683"/>
    <w:rsid w:val="003B0BBE"/>
    <w:rsid w:val="003C6CBD"/>
    <w:rsid w:val="003C712C"/>
    <w:rsid w:val="003D6B6E"/>
    <w:rsid w:val="003E5678"/>
    <w:rsid w:val="00420D67"/>
    <w:rsid w:val="00433E31"/>
    <w:rsid w:val="00440BBD"/>
    <w:rsid w:val="0044157E"/>
    <w:rsid w:val="0045778D"/>
    <w:rsid w:val="00460961"/>
    <w:rsid w:val="00481574"/>
    <w:rsid w:val="0048551A"/>
    <w:rsid w:val="00487DBC"/>
    <w:rsid w:val="004B4C2E"/>
    <w:rsid w:val="004C7E78"/>
    <w:rsid w:val="004D2A2A"/>
    <w:rsid w:val="004D2FA2"/>
    <w:rsid w:val="004E27CC"/>
    <w:rsid w:val="004F358C"/>
    <w:rsid w:val="005140CD"/>
    <w:rsid w:val="005149A5"/>
    <w:rsid w:val="005159B7"/>
    <w:rsid w:val="00535BF7"/>
    <w:rsid w:val="005420AE"/>
    <w:rsid w:val="005441B9"/>
    <w:rsid w:val="005A3BEE"/>
    <w:rsid w:val="005A4B5F"/>
    <w:rsid w:val="005A4F4D"/>
    <w:rsid w:val="005B3C48"/>
    <w:rsid w:val="005C6DBD"/>
    <w:rsid w:val="005D5E03"/>
    <w:rsid w:val="005E1004"/>
    <w:rsid w:val="005E5FCD"/>
    <w:rsid w:val="005F1FD7"/>
    <w:rsid w:val="0061170E"/>
    <w:rsid w:val="006144A8"/>
    <w:rsid w:val="006145F2"/>
    <w:rsid w:val="006164E1"/>
    <w:rsid w:val="00627CC4"/>
    <w:rsid w:val="006515AF"/>
    <w:rsid w:val="0065538D"/>
    <w:rsid w:val="00661773"/>
    <w:rsid w:val="006628CA"/>
    <w:rsid w:val="0066305F"/>
    <w:rsid w:val="00672FD4"/>
    <w:rsid w:val="0067686E"/>
    <w:rsid w:val="00677219"/>
    <w:rsid w:val="006979E1"/>
    <w:rsid w:val="006B792A"/>
    <w:rsid w:val="006C536B"/>
    <w:rsid w:val="006C7C9E"/>
    <w:rsid w:val="006D3B6C"/>
    <w:rsid w:val="006D4827"/>
    <w:rsid w:val="006E4CEC"/>
    <w:rsid w:val="006E74E6"/>
    <w:rsid w:val="006F45C1"/>
    <w:rsid w:val="007217F2"/>
    <w:rsid w:val="00721E70"/>
    <w:rsid w:val="00742F8B"/>
    <w:rsid w:val="007652DD"/>
    <w:rsid w:val="00776FB4"/>
    <w:rsid w:val="00780D34"/>
    <w:rsid w:val="007814CF"/>
    <w:rsid w:val="007922A2"/>
    <w:rsid w:val="00792546"/>
    <w:rsid w:val="007B1021"/>
    <w:rsid w:val="007B257A"/>
    <w:rsid w:val="007C3BF7"/>
    <w:rsid w:val="007C3ED8"/>
    <w:rsid w:val="007C7B89"/>
    <w:rsid w:val="007D3711"/>
    <w:rsid w:val="007D4E8A"/>
    <w:rsid w:val="007E6C6F"/>
    <w:rsid w:val="007F7FF4"/>
    <w:rsid w:val="00800E5A"/>
    <w:rsid w:val="00801679"/>
    <w:rsid w:val="00805734"/>
    <w:rsid w:val="00807546"/>
    <w:rsid w:val="00811152"/>
    <w:rsid w:val="00833824"/>
    <w:rsid w:val="00862CB9"/>
    <w:rsid w:val="00866185"/>
    <w:rsid w:val="00893DBB"/>
    <w:rsid w:val="008B1A58"/>
    <w:rsid w:val="008B39E0"/>
    <w:rsid w:val="008D53B8"/>
    <w:rsid w:val="008E4142"/>
    <w:rsid w:val="008F7424"/>
    <w:rsid w:val="009012E6"/>
    <w:rsid w:val="00903D4F"/>
    <w:rsid w:val="009063B1"/>
    <w:rsid w:val="0092215E"/>
    <w:rsid w:val="00940967"/>
    <w:rsid w:val="00941AFE"/>
    <w:rsid w:val="0095200B"/>
    <w:rsid w:val="00952770"/>
    <w:rsid w:val="0095281E"/>
    <w:rsid w:val="00953345"/>
    <w:rsid w:val="009562B1"/>
    <w:rsid w:val="00974F57"/>
    <w:rsid w:val="00975463"/>
    <w:rsid w:val="009824A8"/>
    <w:rsid w:val="00993DFC"/>
    <w:rsid w:val="00994A11"/>
    <w:rsid w:val="009E3A2A"/>
    <w:rsid w:val="009F0517"/>
    <w:rsid w:val="00A003B3"/>
    <w:rsid w:val="00A16FA0"/>
    <w:rsid w:val="00A22E19"/>
    <w:rsid w:val="00A37D11"/>
    <w:rsid w:val="00A61028"/>
    <w:rsid w:val="00A70EC4"/>
    <w:rsid w:val="00A841EA"/>
    <w:rsid w:val="00A86CF9"/>
    <w:rsid w:val="00A95DA9"/>
    <w:rsid w:val="00AA5281"/>
    <w:rsid w:val="00AD7E62"/>
    <w:rsid w:val="00AF1B51"/>
    <w:rsid w:val="00AF1E68"/>
    <w:rsid w:val="00B0150C"/>
    <w:rsid w:val="00B04BD4"/>
    <w:rsid w:val="00B05A2D"/>
    <w:rsid w:val="00B31871"/>
    <w:rsid w:val="00B41FE6"/>
    <w:rsid w:val="00B45910"/>
    <w:rsid w:val="00B53DAE"/>
    <w:rsid w:val="00B73251"/>
    <w:rsid w:val="00B73D91"/>
    <w:rsid w:val="00B81428"/>
    <w:rsid w:val="00B8537F"/>
    <w:rsid w:val="00BA3620"/>
    <w:rsid w:val="00BA3B73"/>
    <w:rsid w:val="00BB4F32"/>
    <w:rsid w:val="00BB569B"/>
    <w:rsid w:val="00BF3695"/>
    <w:rsid w:val="00C06630"/>
    <w:rsid w:val="00C06E3F"/>
    <w:rsid w:val="00C0716B"/>
    <w:rsid w:val="00C11A52"/>
    <w:rsid w:val="00C20A1B"/>
    <w:rsid w:val="00C477F8"/>
    <w:rsid w:val="00C60F8A"/>
    <w:rsid w:val="00C62ECC"/>
    <w:rsid w:val="00C730CE"/>
    <w:rsid w:val="00C863CC"/>
    <w:rsid w:val="00C916EC"/>
    <w:rsid w:val="00CB640C"/>
    <w:rsid w:val="00CC1758"/>
    <w:rsid w:val="00CD038B"/>
    <w:rsid w:val="00CD6CA0"/>
    <w:rsid w:val="00CD7E6F"/>
    <w:rsid w:val="00CE038B"/>
    <w:rsid w:val="00CE68A2"/>
    <w:rsid w:val="00CF50B6"/>
    <w:rsid w:val="00D01F5E"/>
    <w:rsid w:val="00D02C08"/>
    <w:rsid w:val="00D077CD"/>
    <w:rsid w:val="00D200B6"/>
    <w:rsid w:val="00D30AFE"/>
    <w:rsid w:val="00D64463"/>
    <w:rsid w:val="00D64BF5"/>
    <w:rsid w:val="00D67FC7"/>
    <w:rsid w:val="00D70104"/>
    <w:rsid w:val="00D7418D"/>
    <w:rsid w:val="00D82B82"/>
    <w:rsid w:val="00D93E7D"/>
    <w:rsid w:val="00DA37E3"/>
    <w:rsid w:val="00DA38BA"/>
    <w:rsid w:val="00DB089E"/>
    <w:rsid w:val="00DC2213"/>
    <w:rsid w:val="00DC56F0"/>
    <w:rsid w:val="00DC76D0"/>
    <w:rsid w:val="00E1772A"/>
    <w:rsid w:val="00E2102E"/>
    <w:rsid w:val="00E41D89"/>
    <w:rsid w:val="00E44B4A"/>
    <w:rsid w:val="00E64B98"/>
    <w:rsid w:val="00E95B1C"/>
    <w:rsid w:val="00EB1713"/>
    <w:rsid w:val="00EB4979"/>
    <w:rsid w:val="00EC4CDF"/>
    <w:rsid w:val="00EC5EB2"/>
    <w:rsid w:val="00EC6E9D"/>
    <w:rsid w:val="00EE323A"/>
    <w:rsid w:val="00EE4206"/>
    <w:rsid w:val="00EE7788"/>
    <w:rsid w:val="00EF2A9C"/>
    <w:rsid w:val="00F17207"/>
    <w:rsid w:val="00F23513"/>
    <w:rsid w:val="00F26B77"/>
    <w:rsid w:val="00F32702"/>
    <w:rsid w:val="00F35F92"/>
    <w:rsid w:val="00F479DE"/>
    <w:rsid w:val="00F56AB0"/>
    <w:rsid w:val="00F67646"/>
    <w:rsid w:val="00F70704"/>
    <w:rsid w:val="00F73EF7"/>
    <w:rsid w:val="00F85C88"/>
    <w:rsid w:val="00F96C92"/>
    <w:rsid w:val="00FA0019"/>
    <w:rsid w:val="00FC5BB4"/>
    <w:rsid w:val="00FD70D4"/>
    <w:rsid w:val="00FD73DC"/>
    <w:rsid w:val="00FE192A"/>
    <w:rsid w:val="00FE4FB9"/>
    <w:rsid w:val="00FE5324"/>
    <w:rsid w:val="00FE6976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D0175C"/>
  <w15:chartTrackingRefBased/>
  <w15:docId w15:val="{50D250AF-2434-4390-9FDA-D597014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6C6F"/>
    <w:rPr>
      <w:rFonts w:ascii="Arial" w:hAnsi="Arial"/>
      <w:sz w:val="22"/>
      <w:szCs w:val="24"/>
    </w:rPr>
  </w:style>
  <w:style w:type="paragraph" w:styleId="berschrift2">
    <w:name w:val="heading 2"/>
    <w:basedOn w:val="Standard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6CA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CD6CA0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Seitenzahl">
    <w:name w:val="page number"/>
    <w:basedOn w:val="Absatz-Standardschriftart"/>
    <w:rsid w:val="00481574"/>
  </w:style>
  <w:style w:type="paragraph" w:styleId="StandardWeb">
    <w:name w:val="Normal (Web)"/>
    <w:basedOn w:val="Standard"/>
    <w:rsid w:val="007C3ED8"/>
    <w:pPr>
      <w:spacing w:before="100" w:beforeAutospacing="1" w:after="100" w:afterAutospacing="1"/>
    </w:pPr>
  </w:style>
  <w:style w:type="character" w:styleId="Fett">
    <w:name w:val="Strong"/>
    <w:qFormat/>
    <w:rsid w:val="007C3ED8"/>
    <w:rPr>
      <w:b/>
      <w:bCs/>
    </w:rPr>
  </w:style>
  <w:style w:type="character" w:customStyle="1" w:styleId="FuzeileZchn">
    <w:name w:val="Fußzeile Zchn"/>
    <w:link w:val="Fuzeile"/>
    <w:uiPriority w:val="99"/>
    <w:rsid w:val="007C7B89"/>
    <w:rPr>
      <w:rFonts w:ascii="Arial" w:hAnsi="Arial"/>
      <w:sz w:val="22"/>
      <w:szCs w:val="24"/>
    </w:rPr>
  </w:style>
  <w:style w:type="paragraph" w:styleId="Sprechblasentext">
    <w:name w:val="Balloon Text"/>
    <w:basedOn w:val="Standard"/>
    <w:link w:val="SprechblasentextZchn"/>
    <w:rsid w:val="00D30AF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D30AF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70E20"/>
    <w:pPr>
      <w:spacing w:line="276" w:lineRule="auto"/>
      <w:ind w:left="720"/>
      <w:contextualSpacing/>
    </w:pPr>
    <w:rPr>
      <w:rFonts w:ascii="Calibri" w:eastAsia="Calibri" w:hAnsi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450B5-142E-4DF5-8304-E961DD09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449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MHE</cp:lastModifiedBy>
  <cp:revision>6</cp:revision>
  <cp:lastPrinted>2017-03-09T10:49:00Z</cp:lastPrinted>
  <dcterms:created xsi:type="dcterms:W3CDTF">2021-07-19T11:26:00Z</dcterms:created>
  <dcterms:modified xsi:type="dcterms:W3CDTF">2021-08-30T18:00:00Z</dcterms:modified>
</cp:coreProperties>
</file>